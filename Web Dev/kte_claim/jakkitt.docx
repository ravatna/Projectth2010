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3A" w:rsidRDefault="002E5355">
      <w:pPr>
        <w:pStyle w:val="1"/>
        <w:ind w:left="1440"/>
        <w:rPr>
          <w:rFonts w:hAnsi="Angsana New"/>
          <w:sz w:val="54"/>
          <w:szCs w:val="54"/>
          <w:cs/>
        </w:rPr>
      </w:pPr>
      <w:r>
        <w:rPr>
          <w:rFonts w:hAnsi="Angsana New" w:hint="cs"/>
          <w:sz w:val="54"/>
          <w:szCs w:val="54"/>
          <w:cs/>
          <w:lang w:val="en-US"/>
        </w:rPr>
        <w:t xml:space="preserve">                                 </w:t>
      </w:r>
      <w:r w:rsidR="003F007E">
        <w:rPr>
          <w:rFonts w:hAnsi="Angsana New"/>
          <w:sz w:val="54"/>
          <w:szCs w:val="54"/>
          <w:cs/>
        </w:rPr>
        <w:t xml:space="preserve">  </w:t>
      </w:r>
    </w:p>
    <w:p w:rsidR="0086344A" w:rsidRDefault="003F007E">
      <w:pPr>
        <w:pStyle w:val="1"/>
        <w:ind w:left="1440"/>
        <w:rPr>
          <w:rFonts w:hAnsi="Angsana New"/>
          <w:sz w:val="54"/>
          <w:szCs w:val="54"/>
          <w:cs/>
        </w:rPr>
      </w:pPr>
      <w:r>
        <w:rPr>
          <w:rFonts w:hAnsi="Angsana New"/>
          <w:sz w:val="54"/>
          <w:szCs w:val="54"/>
          <w:cs/>
        </w:rPr>
        <w:t xml:space="preserve"> บริษั</w:t>
      </w:r>
      <w:r>
        <w:rPr>
          <w:rFonts w:hAnsi="Angsana New" w:hint="cs"/>
          <w:sz w:val="54"/>
          <w:szCs w:val="54"/>
          <w:cs/>
        </w:rPr>
        <w:t>ท</w:t>
      </w:r>
      <w:r w:rsidR="002C5DF5">
        <w:rPr>
          <w:rFonts w:hAnsi="Angsana New"/>
          <w:sz w:val="54"/>
          <w:szCs w:val="54"/>
          <w:cs/>
        </w:rPr>
        <w:t xml:space="preserve"> </w:t>
      </w:r>
      <w:r w:rsidR="002C5DF5">
        <w:rPr>
          <w:rFonts w:hAnsi="Angsana New" w:hint="cs"/>
          <w:sz w:val="54"/>
          <w:szCs w:val="54"/>
          <w:cs/>
        </w:rPr>
        <w:t>โปร</w:t>
      </w:r>
      <w:r w:rsidR="0086344A">
        <w:rPr>
          <w:rFonts w:hAnsi="Angsana New"/>
          <w:sz w:val="54"/>
          <w:szCs w:val="54"/>
          <w:cs/>
        </w:rPr>
        <w:t>เคลม แอนด์ ลอว์ จำกัด</w:t>
      </w:r>
    </w:p>
    <w:p w:rsidR="0086344A" w:rsidRDefault="002C5DF5" w:rsidP="002C5DF5">
      <w:pPr>
        <w:pStyle w:val="4"/>
        <w:ind w:left="720"/>
        <w:jc w:val="left"/>
        <w:rPr>
          <w:rFonts w:hAnsi="Angsana New"/>
          <w:sz w:val="24"/>
          <w:szCs w:val="24"/>
          <w:cs/>
        </w:rPr>
      </w:pPr>
      <w:r>
        <w:rPr>
          <w:rFonts w:hAnsi="Angsana New"/>
          <w:sz w:val="24"/>
          <w:szCs w:val="24"/>
          <w:lang w:val="en-US"/>
        </w:rPr>
        <w:t xml:space="preserve">            </w:t>
      </w:r>
      <w:r w:rsidR="0086344A">
        <w:rPr>
          <w:rFonts w:hAnsi="Angsana New"/>
          <w:sz w:val="24"/>
          <w:szCs w:val="24"/>
          <w:lang w:val="en-US"/>
        </w:rPr>
        <w:t xml:space="preserve">  </w:t>
      </w:r>
      <w:r>
        <w:rPr>
          <w:rFonts w:hAnsi="Angsana New" w:hint="cs"/>
          <w:sz w:val="24"/>
          <w:szCs w:val="24"/>
          <w:cs/>
        </w:rPr>
        <w:t>203/225 หมู่ที่ 1 ถนนเทพารักษ์ กม.23 ตำบลบา</w:t>
      </w:r>
      <w:r w:rsidR="00700941">
        <w:rPr>
          <w:rFonts w:hAnsi="Angsana New" w:hint="cs"/>
          <w:sz w:val="24"/>
          <w:szCs w:val="24"/>
          <w:cs/>
        </w:rPr>
        <w:t>ง</w:t>
      </w:r>
      <w:r>
        <w:rPr>
          <w:rFonts w:hAnsi="Angsana New" w:hint="cs"/>
          <w:sz w:val="24"/>
          <w:szCs w:val="24"/>
          <w:cs/>
        </w:rPr>
        <w:t>เสาธง อำเภอบางเสาธง จังหวัดสมุทรปราการ</w:t>
      </w:r>
      <w:r>
        <w:rPr>
          <w:rFonts w:hAnsi="Angsana New"/>
          <w:sz w:val="24"/>
          <w:szCs w:val="24"/>
          <w:cs/>
        </w:rPr>
        <w:t xml:space="preserve"> 10</w:t>
      </w:r>
      <w:r>
        <w:rPr>
          <w:rFonts w:hAnsi="Angsana New" w:hint="cs"/>
          <w:sz w:val="24"/>
          <w:szCs w:val="24"/>
          <w:cs/>
        </w:rPr>
        <w:t>54</w:t>
      </w:r>
      <w:r w:rsidR="0086344A">
        <w:rPr>
          <w:rFonts w:hAnsi="Angsana New"/>
          <w:sz w:val="24"/>
          <w:szCs w:val="24"/>
          <w:cs/>
        </w:rPr>
        <w:t xml:space="preserve">0  </w:t>
      </w:r>
    </w:p>
    <w:p w:rsidR="0086344A" w:rsidRDefault="0086344A">
      <w:pPr>
        <w:pStyle w:val="4"/>
        <w:jc w:val="left"/>
        <w:rPr>
          <w:rFonts w:hAnsi="Angsana New"/>
          <w:sz w:val="24"/>
          <w:szCs w:val="24"/>
          <w:cs/>
        </w:rPr>
      </w:pPr>
      <w:r>
        <w:rPr>
          <w:rFonts w:hAnsi="Angsana New"/>
          <w:sz w:val="24"/>
          <w:szCs w:val="24"/>
          <w:cs/>
        </w:rPr>
        <w:t xml:space="preserve">        </w:t>
      </w:r>
      <w:r>
        <w:rPr>
          <w:rFonts w:hAnsi="Angsana New"/>
          <w:sz w:val="24"/>
          <w:szCs w:val="24"/>
          <w:cs/>
        </w:rPr>
        <w:tab/>
      </w:r>
      <w:r>
        <w:rPr>
          <w:rFonts w:hAnsi="Angsana New"/>
          <w:sz w:val="24"/>
          <w:szCs w:val="24"/>
          <w:cs/>
        </w:rPr>
        <w:tab/>
        <w:t xml:space="preserve">       </w:t>
      </w:r>
      <w:r>
        <w:rPr>
          <w:rFonts w:hAnsi="Angsana New"/>
          <w:sz w:val="24"/>
          <w:szCs w:val="24"/>
          <w:cs/>
        </w:rPr>
        <w:tab/>
        <w:t xml:space="preserve"> </w:t>
      </w:r>
      <w:r>
        <w:rPr>
          <w:rFonts w:hAnsi="Angsana New"/>
          <w:sz w:val="24"/>
          <w:szCs w:val="24"/>
          <w:lang w:val="en-US"/>
        </w:rPr>
        <w:t xml:space="preserve">      </w:t>
      </w:r>
      <w:r w:rsidR="002C5DF5">
        <w:rPr>
          <w:rFonts w:hAnsi="Angsana New"/>
          <w:sz w:val="24"/>
          <w:szCs w:val="24"/>
          <w:cs/>
        </w:rPr>
        <w:t xml:space="preserve">  </w:t>
      </w:r>
      <w:r w:rsidR="002C5DF5">
        <w:rPr>
          <w:rFonts w:hAnsi="Angsana New" w:hint="cs"/>
          <w:sz w:val="24"/>
          <w:szCs w:val="24"/>
          <w:cs/>
        </w:rPr>
        <w:t xml:space="preserve">                 </w:t>
      </w:r>
      <w:r w:rsidR="002C5DF5">
        <w:rPr>
          <w:rFonts w:hAnsi="Angsana New"/>
          <w:sz w:val="24"/>
          <w:szCs w:val="24"/>
          <w:cs/>
        </w:rPr>
        <w:t xml:space="preserve"> โทร. </w:t>
      </w:r>
      <w:r w:rsidR="00700941">
        <w:rPr>
          <w:rFonts w:hAnsi="Angsana New" w:hint="cs"/>
          <w:sz w:val="24"/>
          <w:szCs w:val="24"/>
          <w:cs/>
        </w:rPr>
        <w:t>027050295</w:t>
      </w:r>
      <w:r w:rsidR="002C5DF5">
        <w:rPr>
          <w:rFonts w:hAnsi="Angsana New" w:hint="cs"/>
          <w:sz w:val="24"/>
          <w:szCs w:val="24"/>
          <w:cs/>
        </w:rPr>
        <w:t xml:space="preserve"> </w:t>
      </w:r>
      <w:r w:rsidR="002C5DF5">
        <w:rPr>
          <w:rFonts w:hAnsi="Angsana New"/>
          <w:sz w:val="24"/>
          <w:szCs w:val="24"/>
          <w:cs/>
        </w:rPr>
        <w:t xml:space="preserve">  FAX.</w:t>
      </w:r>
      <w:r w:rsidR="002C5DF5">
        <w:rPr>
          <w:rFonts w:hAnsi="Angsana New" w:hint="cs"/>
          <w:sz w:val="24"/>
          <w:szCs w:val="24"/>
          <w:cs/>
        </w:rPr>
        <w:t>027050295</w:t>
      </w:r>
    </w:p>
    <w:p w:rsidR="0086344A" w:rsidRDefault="0086344A">
      <w:pPr>
        <w:rPr>
          <w:rFonts w:hAnsi="Angsana New"/>
          <w:b/>
          <w:bCs/>
          <w:sz w:val="20"/>
          <w:szCs w:val="20"/>
          <w:u w:val="single"/>
          <w:lang w:val="en-US"/>
        </w:rPr>
      </w:pP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</w:p>
    <w:p w:rsidR="0086344A" w:rsidRPr="00357117" w:rsidRDefault="0086344A" w:rsidP="00FB5B74">
      <w:pPr>
        <w:rPr>
          <w:rFonts w:hAnsi="Angsana New"/>
          <w:b/>
          <w:bCs/>
          <w:cs/>
          <w:lang w:val="en-US"/>
        </w:rPr>
      </w:pPr>
      <w:r>
        <w:rPr>
          <w:rFonts w:hAnsi="Angsana New"/>
          <w:b/>
          <w:bCs/>
          <w:cs/>
        </w:rPr>
        <w:t>รายงานอุบัติเหตุรถยนต์</w:t>
      </w:r>
      <w:r>
        <w:rPr>
          <w:rFonts w:hAnsi="Angsana New"/>
          <w:cs/>
        </w:rPr>
        <w:t xml:space="preserve"> </w:t>
      </w:r>
      <w:r>
        <w:rPr>
          <w:rFonts w:hAnsi="Angsana New"/>
          <w:cs/>
        </w:rPr>
        <w:tab/>
      </w:r>
      <w:r>
        <w:rPr>
          <w:rFonts w:hAnsi="Angsana New"/>
          <w:cs/>
        </w:rPr>
        <w:tab/>
      </w:r>
      <w:r>
        <w:rPr>
          <w:rFonts w:hAnsi="Angsana New"/>
          <w:cs/>
        </w:rPr>
        <w:tab/>
      </w:r>
      <w:r>
        <w:rPr>
          <w:rFonts w:hAnsi="Angsana New"/>
          <w:cs/>
        </w:rPr>
        <w:tab/>
      </w:r>
      <w:r>
        <w:rPr>
          <w:rFonts w:hAnsi="Angsana New"/>
          <w:cs/>
        </w:rPr>
        <w:tab/>
      </w:r>
      <w:r>
        <w:rPr>
          <w:rFonts w:hAnsi="Angsana New"/>
          <w:cs/>
        </w:rPr>
        <w:tab/>
      </w:r>
      <w:r>
        <w:rPr>
          <w:rFonts w:hAnsi="Angsana New"/>
          <w:b/>
          <w:bCs/>
          <w:cs/>
        </w:rPr>
        <w:t>วันที่  :</w:t>
      </w:r>
      <w:r w:rsidR="00675D86">
        <w:rPr>
          <w:rFonts w:hAnsi="Angsana New"/>
          <w:lang w:val="en-US"/>
        </w:rPr>
        <w:t xml:space="preserve"> </w:t>
      </w:r>
      <w:r w:rsidR="00205195">
        <w:rPr>
          <w:rFonts w:hAnsi="Angsana New" w:hint="cs"/>
          <w:b/>
          <w:bCs/>
          <w:cs/>
          <w:lang w:val="en-US"/>
        </w:rPr>
        <w:t>26</w:t>
      </w:r>
      <w:r w:rsidR="001926C1">
        <w:rPr>
          <w:rFonts w:hAnsi="Angsana New" w:hint="cs"/>
          <w:b/>
          <w:bCs/>
          <w:cs/>
          <w:lang w:val="en-US"/>
        </w:rPr>
        <w:t>/11</w:t>
      </w:r>
      <w:r w:rsidR="00657423">
        <w:rPr>
          <w:rFonts w:hAnsi="Angsana New" w:hint="cs"/>
          <w:b/>
          <w:bCs/>
          <w:cs/>
          <w:lang w:val="en-US"/>
        </w:rPr>
        <w:t>/2557</w:t>
      </w:r>
    </w:p>
    <w:p w:rsidR="004904A4" w:rsidRPr="00675D86" w:rsidRDefault="0086344A" w:rsidP="00B64230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cs/>
        </w:rPr>
        <w:t xml:space="preserve">เรียน   </w:t>
      </w:r>
      <w:r w:rsidRPr="004904A4">
        <w:rPr>
          <w:rFonts w:hAnsi="Angsana New"/>
          <w:cs/>
        </w:rPr>
        <w:t>ผู้จัดการแผนกสินไหมรถยนต์</w:t>
      </w:r>
      <w:r>
        <w:rPr>
          <w:rFonts w:hAnsi="Angsana New"/>
          <w:b/>
          <w:bCs/>
          <w:cs/>
        </w:rPr>
        <w:t xml:space="preserve">                               </w:t>
      </w:r>
      <w:r>
        <w:rPr>
          <w:rFonts w:hAnsi="Angsana New"/>
          <w:b/>
          <w:bCs/>
          <w:cs/>
        </w:rPr>
        <w:tab/>
      </w:r>
      <w:r>
        <w:rPr>
          <w:rFonts w:hAnsi="Angsana New"/>
          <w:b/>
          <w:bCs/>
          <w:cs/>
        </w:rPr>
        <w:tab/>
        <w:t xml:space="preserve">                 เลขเรื่องบริษัท  :  </w:t>
      </w:r>
      <w:r w:rsidR="00657423">
        <w:rPr>
          <w:rFonts w:hAnsi="Angsana New"/>
          <w:b/>
          <w:bCs/>
          <w:lang w:val="en-US"/>
        </w:rPr>
        <w:t>PC</w:t>
      </w:r>
    </w:p>
    <w:p w:rsidR="0086344A" w:rsidRPr="0068495C" w:rsidRDefault="0086344A" w:rsidP="00B64230">
      <w:pPr>
        <w:rPr>
          <w:rFonts w:hAnsi="Angsana New"/>
          <w:b/>
          <w:bCs/>
          <w:cs/>
          <w:lang w:val="en-US"/>
        </w:rPr>
      </w:pPr>
      <w:r>
        <w:rPr>
          <w:rFonts w:hAnsi="Angsana New"/>
          <w:b/>
          <w:bCs/>
          <w:cs/>
        </w:rPr>
        <w:t xml:space="preserve"> บริษัท  </w:t>
      </w:r>
      <w:r w:rsidR="004904A4">
        <w:rPr>
          <w:rFonts w:hAnsi="Angsana New"/>
          <w:b/>
          <w:bCs/>
          <w:cs/>
        </w:rPr>
        <w:tab/>
      </w:r>
      <w:r w:rsidR="00D34226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 w:rsidR="0068495C">
        <w:rPr>
          <w:rFonts w:hAnsi="Angsana New"/>
          <w:b/>
          <w:bCs/>
          <w:lang w:val="en-US"/>
        </w:rPr>
        <w:tab/>
      </w:r>
      <w:r>
        <w:rPr>
          <w:rFonts w:hAnsi="Angsana New"/>
          <w:b/>
          <w:bCs/>
          <w:cs/>
        </w:rPr>
        <w:t xml:space="preserve"> เลขเรื่องของท่าน  :</w:t>
      </w:r>
      <w:r w:rsidR="00FC320F" w:rsidRPr="00FC320F">
        <w:rPr>
          <w:rFonts w:hAnsi="Angsana New"/>
          <w:lang w:val="en-US"/>
        </w:rPr>
        <w:t xml:space="preserve"> </w:t>
      </w:r>
    </w:p>
    <w:p w:rsidR="0086344A" w:rsidRDefault="0086344A">
      <w:pPr>
        <w:rPr>
          <w:rFonts w:hAnsi="Angsana New"/>
          <w:b/>
          <w:bCs/>
          <w:sz w:val="24"/>
          <w:szCs w:val="24"/>
          <w:u w:val="single"/>
          <w:lang w:val="en-US"/>
        </w:rPr>
      </w:pP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  <w:r>
        <w:rPr>
          <w:rFonts w:hAnsi="Angsana New"/>
          <w:b/>
          <w:bCs/>
          <w:sz w:val="24"/>
          <w:szCs w:val="24"/>
          <w:u w:val="single"/>
          <w:cs/>
        </w:rPr>
        <w:tab/>
      </w:r>
    </w:p>
    <w:p w:rsidR="0086344A" w:rsidRPr="0093035F" w:rsidRDefault="0086344A" w:rsidP="00B64230">
      <w:pPr>
        <w:rPr>
          <w:rFonts w:hAnsi="Angsana New"/>
          <w:cs/>
          <w:lang w:val="en-US"/>
        </w:rPr>
      </w:pPr>
      <w:r>
        <w:rPr>
          <w:rFonts w:hAnsi="Angsana New"/>
          <w:b/>
          <w:bCs/>
          <w:cs/>
        </w:rPr>
        <w:t xml:space="preserve">กรมธรรม์เลขที่  :  </w:t>
      </w:r>
      <w:r w:rsidR="00950226">
        <w:rPr>
          <w:rFonts w:hAnsi="Angsana New" w:hint="cs"/>
          <w:cs/>
          <w:lang w:val="en-US"/>
        </w:rPr>
        <w:tab/>
        <w:t xml:space="preserve">    </w:t>
      </w:r>
      <w:r w:rsidR="00675D86">
        <w:rPr>
          <w:rFonts w:hAnsi="Angsana New" w:hint="cs"/>
          <w:b/>
          <w:bCs/>
          <w:cs/>
        </w:rPr>
        <w:t>สิ้</w:t>
      </w:r>
      <w:r w:rsidR="00636A2D">
        <w:rPr>
          <w:rFonts w:hAnsi="Angsana New"/>
          <w:b/>
          <w:bCs/>
          <w:cs/>
        </w:rPr>
        <w:t>นสุดวันที่</w:t>
      </w:r>
      <w:r w:rsidR="00636A2D">
        <w:rPr>
          <w:rFonts w:hAnsi="Angsana New" w:hint="cs"/>
          <w:b/>
          <w:bCs/>
          <w:cs/>
        </w:rPr>
        <w:t xml:space="preserve"> </w:t>
      </w:r>
      <w:r w:rsidR="00557169">
        <w:rPr>
          <w:rFonts w:hAnsi="Angsana New"/>
          <w:b/>
          <w:bCs/>
          <w:lang w:val="en-US"/>
        </w:rPr>
        <w:t xml:space="preserve">  </w:t>
      </w:r>
      <w:r w:rsidR="008E12A9">
        <w:rPr>
          <w:rFonts w:hAnsi="Angsana New"/>
          <w:lang w:val="en-US"/>
        </w:rPr>
        <w:tab/>
      </w:r>
      <w:r w:rsidR="00EC6018">
        <w:rPr>
          <w:rFonts w:hAnsi="Angsana New" w:hint="cs"/>
          <w:cs/>
          <w:lang w:val="en-US"/>
        </w:rPr>
        <w:tab/>
      </w:r>
      <w:r>
        <w:rPr>
          <w:rFonts w:hAnsi="Angsana New"/>
          <w:b/>
          <w:bCs/>
          <w:cs/>
        </w:rPr>
        <w:t xml:space="preserve">ประเภท  </w:t>
      </w:r>
      <w:r w:rsidRPr="004B3E49">
        <w:rPr>
          <w:rFonts w:hAnsi="Angsana New"/>
          <w:cs/>
        </w:rPr>
        <w:t xml:space="preserve">: </w:t>
      </w:r>
    </w:p>
    <w:p w:rsidR="006A191D" w:rsidRPr="00557169" w:rsidRDefault="0086344A" w:rsidP="00B64230">
      <w:pPr>
        <w:rPr>
          <w:rFonts w:hAnsi="Angsana New"/>
          <w:lang w:val="en-US"/>
        </w:rPr>
      </w:pPr>
      <w:r>
        <w:rPr>
          <w:rFonts w:hAnsi="Angsana New"/>
          <w:b/>
          <w:bCs/>
          <w:cs/>
        </w:rPr>
        <w:t>กรมธรรม์ พ.ร.บ. เลขที่  :</w:t>
      </w:r>
      <w:r w:rsidR="00311B05">
        <w:rPr>
          <w:rFonts w:hAnsi="Angsana New" w:hint="cs"/>
          <w:b/>
          <w:bCs/>
          <w:cs/>
        </w:rPr>
        <w:tab/>
      </w:r>
      <w:r w:rsidR="00311B05">
        <w:rPr>
          <w:rFonts w:hAnsi="Angsana New" w:hint="cs"/>
          <w:b/>
          <w:bCs/>
          <w:cs/>
        </w:rPr>
        <w:tab/>
      </w:r>
      <w:r w:rsidR="00311B05">
        <w:rPr>
          <w:rFonts w:hAnsi="Angsana New" w:hint="cs"/>
          <w:b/>
          <w:bCs/>
          <w:cs/>
        </w:rPr>
        <w:tab/>
      </w:r>
      <w:r w:rsidR="00557169">
        <w:rPr>
          <w:rFonts w:hAnsi="Angsana New"/>
          <w:b/>
          <w:bCs/>
          <w:lang w:val="en-US"/>
        </w:rPr>
        <w:t xml:space="preserve"> </w:t>
      </w:r>
      <w:r w:rsidR="005E6385">
        <w:rPr>
          <w:rFonts w:hAnsi="Angsana New"/>
          <w:b/>
          <w:bCs/>
          <w:lang w:val="en-US"/>
        </w:rPr>
        <w:t xml:space="preserve">   </w:t>
      </w:r>
      <w:r w:rsidR="00A17E5A">
        <w:rPr>
          <w:rFonts w:hAnsi="Angsana New" w:hint="cs"/>
          <w:b/>
          <w:bCs/>
          <w:cs/>
          <w:lang w:val="en-US"/>
        </w:rPr>
        <w:t xml:space="preserve"> </w:t>
      </w:r>
      <w:r>
        <w:rPr>
          <w:rFonts w:hAnsi="Angsana New"/>
          <w:b/>
          <w:bCs/>
          <w:cs/>
        </w:rPr>
        <w:t xml:space="preserve">สิ้นสุดวันที่  ; </w:t>
      </w:r>
    </w:p>
    <w:p w:rsidR="00682C37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 xml:space="preserve">ชื่อผู้เอาประกัน  : โทร.  : </w:t>
      </w:r>
    </w:p>
    <w:p w:rsidR="0086344A" w:rsidRPr="000D032D" w:rsidRDefault="0086344A" w:rsidP="00B64230">
      <w:pPr>
        <w:rPr>
          <w:rFonts w:hAnsi="Angsana New"/>
          <w:cs/>
          <w:lang w:val="en-US"/>
        </w:rPr>
      </w:pPr>
      <w:r>
        <w:rPr>
          <w:rFonts w:hAnsi="Angsana New"/>
          <w:b/>
          <w:bCs/>
          <w:cs/>
        </w:rPr>
        <w:t>รถประกันยี่ห้อ  :</w:t>
      </w:r>
      <w:r w:rsidR="003C3E22">
        <w:rPr>
          <w:rFonts w:hAnsi="Angsana New"/>
          <w:lang w:val="en-US"/>
        </w:rPr>
        <w:t xml:space="preserve">  </w:t>
      </w:r>
      <w:r w:rsidR="00FC71D1">
        <w:rPr>
          <w:rFonts w:hAnsi="Angsana New"/>
          <w:lang w:val="en-US"/>
        </w:rPr>
        <w:t xml:space="preserve"> </w:t>
      </w:r>
      <w:r w:rsidR="004B5288">
        <w:rPr>
          <w:rFonts w:hAnsi="Angsana New"/>
          <w:lang w:val="en-US"/>
        </w:rPr>
        <w:t xml:space="preserve"> </w:t>
      </w:r>
      <w:r w:rsidR="00082FC3">
        <w:rPr>
          <w:rFonts w:hAnsi="Angsana New"/>
          <w:lang w:val="en-US"/>
        </w:rPr>
        <w:tab/>
      </w:r>
      <w:r w:rsidR="005E6385">
        <w:rPr>
          <w:rFonts w:hAnsi="Angsana New"/>
          <w:lang w:val="en-US"/>
        </w:rPr>
        <w:t xml:space="preserve">    </w:t>
      </w:r>
      <w:r w:rsidR="00082FC3">
        <w:rPr>
          <w:rFonts w:hAnsi="Angsana New"/>
          <w:lang w:val="en-US"/>
        </w:rPr>
        <w:t xml:space="preserve"> </w:t>
      </w:r>
      <w:r w:rsidR="00A30FD8" w:rsidRPr="00A30FD8">
        <w:rPr>
          <w:rFonts w:hAnsi="Angsana New" w:hint="cs"/>
          <w:b/>
          <w:bCs/>
          <w:cs/>
          <w:lang w:val="en-US"/>
        </w:rPr>
        <w:t>ห</w:t>
      </w:r>
      <w:r>
        <w:rPr>
          <w:rFonts w:hAnsi="Angsana New"/>
          <w:b/>
          <w:bCs/>
          <w:cs/>
        </w:rPr>
        <w:t>มายเลขทะเบียน  :</w:t>
      </w:r>
      <w:r w:rsidR="00410D2D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>สี  :</w:t>
      </w:r>
      <w:r w:rsidR="000D032D">
        <w:rPr>
          <w:rFonts w:hAnsi="Angsana New" w:hint="cs"/>
          <w:b/>
          <w:bCs/>
          <w:cs/>
          <w:lang w:val="en-US"/>
        </w:rPr>
        <w:t xml:space="preserve"> </w:t>
      </w:r>
    </w:p>
    <w:p w:rsidR="0086344A" w:rsidRDefault="0086344A" w:rsidP="00B64230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cs/>
        </w:rPr>
        <w:t>เลขตัวถัง  :</w:t>
      </w:r>
      <w:r w:rsidR="00EC6018">
        <w:rPr>
          <w:rFonts w:hAnsi="Angsana New"/>
          <w:b/>
          <w:bCs/>
          <w:lang w:val="en-US"/>
        </w:rPr>
        <w:t xml:space="preserve">  </w:t>
      </w:r>
      <w:r w:rsidR="009235D2">
        <w:rPr>
          <w:rFonts w:hAnsi="Angsana New"/>
          <w:b/>
          <w:bCs/>
          <w:lang w:val="en-US"/>
        </w:rPr>
        <w:tab/>
      </w:r>
      <w:r w:rsidR="005E6385">
        <w:rPr>
          <w:rFonts w:hAnsi="Angsana New"/>
          <w:b/>
          <w:bCs/>
          <w:lang w:val="en-US"/>
        </w:rPr>
        <w:t xml:space="preserve">    </w:t>
      </w:r>
      <w:r w:rsidR="00E63F12">
        <w:rPr>
          <w:rFonts w:hAnsi="Angsana New"/>
          <w:b/>
          <w:bCs/>
          <w:lang w:val="en-US"/>
        </w:rPr>
        <w:t xml:space="preserve"> </w:t>
      </w:r>
      <w:r w:rsidR="00950226">
        <w:rPr>
          <w:rFonts w:hAnsi="Angsana New" w:hint="cs"/>
          <w:b/>
          <w:bCs/>
          <w:cs/>
        </w:rPr>
        <w:tab/>
        <w:t xml:space="preserve">      </w:t>
      </w:r>
      <w:r>
        <w:rPr>
          <w:rFonts w:hAnsi="Angsana New"/>
          <w:b/>
          <w:bCs/>
          <w:cs/>
        </w:rPr>
        <w:t xml:space="preserve">เลขเครื่อง  : </w:t>
      </w:r>
      <w:r w:rsidR="001540D8">
        <w:rPr>
          <w:rFonts w:hAnsi="Angsana New"/>
        </w:rPr>
        <w:fldChar w:fldCharType="begin">
          <w:ffData>
            <w:name w:val="Text14"/>
            <w:enabled/>
            <w:calcOnExit w:val="0"/>
            <w:textInput>
              <w:format w:val="UPPERCASE"/>
            </w:textInput>
          </w:ffData>
        </w:fldChar>
      </w:r>
      <w:bookmarkStart w:id="0" w:name="Text14"/>
      <w:r>
        <w:rPr>
          <w:rFonts w:hAnsi="Angsana New"/>
          <w:cs/>
        </w:rPr>
        <w:instrText xml:space="preserve"> FORMTEXT </w:instrText>
      </w:r>
      <w:r w:rsidR="001540D8">
        <w:rPr>
          <w:rFonts w:hAnsi="Angsana New"/>
        </w:rPr>
      </w:r>
      <w:r w:rsidR="001540D8">
        <w:rPr>
          <w:rFonts w:hAnsi="Angsana New"/>
        </w:rPr>
        <w:fldChar w:fldCharType="separate"/>
      </w:r>
      <w:r w:rsidR="00B64230">
        <w:rPr>
          <w:rFonts w:hAnsi="Angsana New"/>
        </w:rPr>
        <w:t> </w:t>
      </w:r>
      <w:r w:rsidR="00B64230">
        <w:rPr>
          <w:rFonts w:hAnsi="Angsana New"/>
        </w:rPr>
        <w:t> </w:t>
      </w:r>
      <w:r w:rsidR="00B64230">
        <w:rPr>
          <w:rFonts w:hAnsi="Angsana New"/>
        </w:rPr>
        <w:t> </w:t>
      </w:r>
      <w:r w:rsidR="00B64230">
        <w:rPr>
          <w:rFonts w:hAnsi="Angsana New"/>
        </w:rPr>
        <w:t> </w:t>
      </w:r>
      <w:r w:rsidR="00B64230">
        <w:rPr>
          <w:rFonts w:hAnsi="Angsana New"/>
        </w:rPr>
        <w:t> </w:t>
      </w:r>
      <w:r w:rsidR="001540D8">
        <w:rPr>
          <w:rFonts w:hAnsi="Angsana New"/>
        </w:rPr>
        <w:fldChar w:fldCharType="end"/>
      </w:r>
      <w:bookmarkEnd w:id="0"/>
      <w:r w:rsidR="005F69E7">
        <w:rPr>
          <w:rFonts w:hAnsi="Angsana New"/>
          <w:b/>
          <w:bCs/>
          <w:cs/>
        </w:rPr>
        <w:t xml:space="preserve">     </w:t>
      </w:r>
      <w:r>
        <w:rPr>
          <w:rFonts w:hAnsi="Angsana New"/>
          <w:b/>
          <w:bCs/>
          <w:cs/>
        </w:rPr>
        <w:t xml:space="preserve">          </w:t>
      </w:r>
      <w:r w:rsidR="00D778E0">
        <w:rPr>
          <w:rFonts w:hAnsi="Angsana New"/>
          <w:b/>
          <w:bCs/>
          <w:lang w:val="en-US"/>
        </w:rPr>
        <w:tab/>
      </w:r>
      <w:r w:rsidR="00EC6018">
        <w:rPr>
          <w:rFonts w:hAnsi="Angsana New"/>
          <w:b/>
          <w:bCs/>
          <w:lang w:val="en-US"/>
        </w:rPr>
        <w:t xml:space="preserve"> </w:t>
      </w:r>
      <w:r>
        <w:rPr>
          <w:rFonts w:hAnsi="Angsana New"/>
          <w:b/>
          <w:bCs/>
          <w:cs/>
        </w:rPr>
        <w:t>ประเภท  :</w:t>
      </w:r>
      <w:r w:rsidR="003C3E22">
        <w:rPr>
          <w:rFonts w:hAnsi="Angsana New" w:hint="cs"/>
          <w:b/>
          <w:bCs/>
          <w:cs/>
        </w:rPr>
        <w:t xml:space="preserve">  </w:t>
      </w:r>
    </w:p>
    <w:p w:rsidR="004F6E8F" w:rsidRPr="004F6E8F" w:rsidRDefault="004F6E8F" w:rsidP="00B64230">
      <w:pPr>
        <w:rPr>
          <w:rFonts w:hAnsi="Angsana New"/>
          <w:b/>
          <w:bCs/>
          <w:cs/>
          <w:lang w:val="en-US"/>
        </w:rPr>
      </w:pPr>
      <w:bookmarkStart w:id="1" w:name="_GoBack"/>
      <w:bookmarkEnd w:id="1"/>
    </w:p>
    <w:p w:rsidR="0086344A" w:rsidRDefault="0086344A">
      <w:pPr>
        <w:rPr>
          <w:rFonts w:hAnsi="Angsana New"/>
          <w:b/>
          <w:bCs/>
          <w:sz w:val="20"/>
          <w:szCs w:val="20"/>
          <w:u w:val="single"/>
          <w:lang w:val="en-US"/>
        </w:rPr>
      </w:pP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 w:rsidR="00557169">
        <w:rPr>
          <w:rFonts w:hAnsi="Angsana New"/>
          <w:b/>
          <w:bCs/>
          <w:sz w:val="20"/>
          <w:szCs w:val="20"/>
          <w:u w:val="single"/>
          <w:lang w:val="en-US"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</w:p>
    <w:p w:rsidR="0086344A" w:rsidRPr="0016790F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ผู้ขับขี่รถประกัน  :</w:t>
      </w:r>
      <w:r w:rsidR="00682C37">
        <w:rPr>
          <w:rFonts w:hAnsi="Angsana New" w:hint="cs"/>
          <w:cs/>
          <w:lang w:val="en-US"/>
        </w:rPr>
        <w:t xml:space="preserve"> </w:t>
      </w:r>
      <w:r w:rsidR="005A5F52">
        <w:rPr>
          <w:rFonts w:hAnsi="Angsana New" w:hint="cs"/>
          <w:cs/>
          <w:lang w:val="en-US"/>
        </w:rPr>
        <w:t xml:space="preserve"> </w:t>
      </w:r>
      <w:r>
        <w:rPr>
          <w:rFonts w:hAnsi="Angsana New"/>
          <w:b/>
          <w:bCs/>
          <w:cs/>
        </w:rPr>
        <w:t xml:space="preserve">อายุ  </w:t>
      </w:r>
      <w:r w:rsidR="00C72B6F">
        <w:rPr>
          <w:rFonts w:hAnsi="Angsana New" w:hint="cs"/>
          <w:cs/>
          <w:lang w:val="en-US"/>
        </w:rPr>
        <w:t xml:space="preserve"> </w:t>
      </w:r>
      <w:r w:rsidR="00320E8C">
        <w:rPr>
          <w:rFonts w:hAnsi="Angsana New"/>
          <w:b/>
          <w:bCs/>
          <w:cs/>
        </w:rPr>
        <w:t xml:space="preserve">ปี  </w:t>
      </w:r>
      <w:r w:rsidR="00A17E5A">
        <w:rPr>
          <w:rFonts w:hAnsi="Angsana New" w:hint="cs"/>
          <w:b/>
          <w:bCs/>
          <w:cs/>
        </w:rPr>
        <w:tab/>
      </w:r>
      <w:r>
        <w:rPr>
          <w:rFonts w:hAnsi="Angsana New"/>
          <w:b/>
          <w:bCs/>
          <w:cs/>
        </w:rPr>
        <w:t>อาชีพ  :</w:t>
      </w:r>
      <w:r w:rsidR="005C2EEB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 xml:space="preserve">ความสัมพันธ์ </w:t>
      </w:r>
      <w:r w:rsidR="0016790F">
        <w:rPr>
          <w:rFonts w:hAnsi="Angsana New"/>
          <w:b/>
          <w:bCs/>
          <w:lang w:val="en-US"/>
        </w:rPr>
        <w:t xml:space="preserve">: </w:t>
      </w:r>
      <w:r>
        <w:rPr>
          <w:rFonts w:hAnsi="Angsana New"/>
          <w:b/>
          <w:bCs/>
          <w:cs/>
        </w:rPr>
        <w:t xml:space="preserve"> </w:t>
      </w:r>
    </w:p>
    <w:p w:rsidR="004B5288" w:rsidRPr="00C72B6F" w:rsidRDefault="0086344A" w:rsidP="004B5288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ที่อยู่</w:t>
      </w:r>
      <w:r w:rsidR="00FC320F">
        <w:rPr>
          <w:rFonts w:hAnsi="Angsana New"/>
          <w:b/>
          <w:bCs/>
          <w:lang w:val="en-US"/>
        </w:rPr>
        <w:t>:</w:t>
      </w:r>
      <w:r>
        <w:rPr>
          <w:rFonts w:hAnsi="Angsana New"/>
          <w:b/>
          <w:bCs/>
          <w:cs/>
        </w:rPr>
        <w:t xml:space="preserve">  </w:t>
      </w:r>
      <w:r w:rsidR="007D1265">
        <w:rPr>
          <w:rFonts w:hAnsi="Angsana New" w:hint="cs"/>
          <w:cs/>
          <w:lang w:val="en-US"/>
        </w:rPr>
        <w:tab/>
      </w:r>
      <w:r>
        <w:rPr>
          <w:rFonts w:hAnsi="Angsana New"/>
          <w:b/>
          <w:bCs/>
          <w:cs/>
        </w:rPr>
        <w:t xml:space="preserve">โทร.  : </w:t>
      </w:r>
    </w:p>
    <w:p w:rsidR="0086344A" w:rsidRPr="001D3275" w:rsidRDefault="0086344A" w:rsidP="002F2768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ใบอนุญาตขับขี่ประเภท  : เลขที่  :</w:t>
      </w:r>
      <w:r w:rsidR="00682C37">
        <w:rPr>
          <w:rFonts w:hAnsi="Angsana New" w:hint="cs"/>
          <w:cs/>
        </w:rPr>
        <w:tab/>
      </w:r>
      <w:r w:rsidR="002F2768">
        <w:rPr>
          <w:rFonts w:hAnsi="Angsana New" w:hint="cs"/>
          <w:cs/>
        </w:rPr>
        <w:t xml:space="preserve"> </w:t>
      </w:r>
      <w:r w:rsidR="00950226">
        <w:rPr>
          <w:rFonts w:hAnsi="Angsana New" w:hint="cs"/>
          <w:b/>
          <w:bCs/>
          <w:cs/>
        </w:rPr>
        <w:tab/>
      </w:r>
      <w:r>
        <w:rPr>
          <w:rFonts w:hAnsi="Angsana New"/>
          <w:b/>
          <w:bCs/>
          <w:cs/>
        </w:rPr>
        <w:t>สี  :</w:t>
      </w:r>
      <w:r w:rsidRPr="005C1D9B">
        <w:rPr>
          <w:rFonts w:hAnsi="Angsana New"/>
          <w:cs/>
        </w:rPr>
        <w:t xml:space="preserve"> </w:t>
      </w:r>
    </w:p>
    <w:p w:rsidR="002F2768" w:rsidRPr="002F2768" w:rsidRDefault="002F2768" w:rsidP="002F2768">
      <w:pPr>
        <w:tabs>
          <w:tab w:val="left" w:pos="3629"/>
          <w:tab w:val="left" w:pos="5777"/>
        </w:tabs>
        <w:rPr>
          <w:rFonts w:hAnsi="Angsana New"/>
          <w:b/>
          <w:bCs/>
          <w:cs/>
          <w:lang w:val="en-US"/>
        </w:rPr>
      </w:pPr>
      <w:r>
        <w:rPr>
          <w:rFonts w:hAnsi="Angsana New" w:hint="cs"/>
          <w:b/>
          <w:bCs/>
          <w:cs/>
        </w:rPr>
        <w:t>ออกให้ที่</w:t>
      </w:r>
      <w:r>
        <w:rPr>
          <w:rFonts w:hAnsi="Angsana New"/>
          <w:b/>
          <w:bCs/>
          <w:lang w:val="en-US"/>
        </w:rPr>
        <w:t>:</w:t>
      </w:r>
      <w:r>
        <w:rPr>
          <w:rFonts w:hAnsi="Angsana New" w:hint="cs"/>
          <w:b/>
          <w:bCs/>
          <w:cs/>
          <w:lang w:val="en-US"/>
        </w:rPr>
        <w:t xml:space="preserve">  </w:t>
      </w:r>
      <w:r>
        <w:rPr>
          <w:rFonts w:hAnsi="Angsana New"/>
          <w:cs/>
          <w:lang w:val="en-US"/>
        </w:rPr>
        <w:tab/>
      </w:r>
      <w:r w:rsidR="00950226">
        <w:rPr>
          <w:rFonts w:hAnsi="Angsana New" w:hint="cs"/>
          <w:cs/>
          <w:lang w:val="en-US"/>
        </w:rPr>
        <w:t xml:space="preserve">       </w:t>
      </w:r>
      <w:r w:rsidRPr="002F2768">
        <w:rPr>
          <w:rFonts w:hAnsi="Angsana New" w:hint="cs"/>
          <w:b/>
          <w:bCs/>
          <w:cs/>
          <w:lang w:val="en-US"/>
        </w:rPr>
        <w:t>เมื่อวันที่</w:t>
      </w:r>
      <w:r w:rsidRPr="002F2768">
        <w:rPr>
          <w:rFonts w:hAnsi="Angsana New"/>
          <w:b/>
          <w:bCs/>
          <w:lang w:val="en-US"/>
        </w:rPr>
        <w:t>:</w:t>
      </w:r>
      <w:r>
        <w:rPr>
          <w:rFonts w:hAnsi="Angsana New"/>
          <w:cs/>
          <w:lang w:val="en-US"/>
        </w:rPr>
        <w:tab/>
      </w:r>
      <w:r w:rsidR="00950226">
        <w:rPr>
          <w:rFonts w:hAnsi="Angsana New" w:hint="cs"/>
          <w:cs/>
          <w:lang w:val="en-US"/>
        </w:rPr>
        <w:tab/>
      </w:r>
      <w:r w:rsidRPr="002F2768">
        <w:rPr>
          <w:rFonts w:hAnsi="Angsana New" w:hint="cs"/>
          <w:b/>
          <w:bCs/>
          <w:cs/>
          <w:lang w:val="en-US"/>
        </w:rPr>
        <w:t xml:space="preserve">หมดอายุวันที่ </w:t>
      </w:r>
      <w:r w:rsidRPr="002F2768">
        <w:rPr>
          <w:rFonts w:hAnsi="Angsana New"/>
          <w:b/>
          <w:bCs/>
          <w:lang w:val="en-US"/>
        </w:rPr>
        <w:t>:</w:t>
      </w:r>
      <w:r w:rsidR="009C556B">
        <w:rPr>
          <w:rFonts w:hAnsi="Angsana New" w:hint="cs"/>
          <w:cs/>
          <w:lang w:val="en-US"/>
        </w:rPr>
        <w:t xml:space="preserve"> </w:t>
      </w:r>
    </w:p>
    <w:p w:rsidR="0086344A" w:rsidRPr="005C2EEB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เลขที่บัตรประชาชน :</w:t>
      </w:r>
      <w:r w:rsidR="00FC6E09">
        <w:rPr>
          <w:rFonts w:hAnsi="Angsana New" w:hint="cs"/>
          <w:cs/>
        </w:rPr>
        <w:tab/>
      </w:r>
      <w:r w:rsidR="00950226">
        <w:rPr>
          <w:rFonts w:hAnsi="Angsana New" w:hint="cs"/>
          <w:cs/>
        </w:rPr>
        <w:t xml:space="preserve">       </w:t>
      </w:r>
      <w:r>
        <w:rPr>
          <w:rFonts w:hAnsi="Angsana New"/>
          <w:b/>
          <w:bCs/>
          <w:cs/>
        </w:rPr>
        <w:t>ออกให้ที่ :</w:t>
      </w:r>
      <w:r w:rsidR="00950226">
        <w:rPr>
          <w:rFonts w:hAnsi="Angsana New" w:hint="cs"/>
          <w:cs/>
          <w:lang w:val="en-US"/>
        </w:rPr>
        <w:tab/>
      </w:r>
      <w:r w:rsidR="005A5F52">
        <w:rPr>
          <w:rFonts w:hAnsi="Angsana New" w:hint="cs"/>
          <w:cs/>
          <w:lang w:val="en-US"/>
        </w:rPr>
        <w:t xml:space="preserve"> </w:t>
      </w:r>
      <w:r>
        <w:rPr>
          <w:rFonts w:hAnsi="Angsana New"/>
          <w:b/>
          <w:bCs/>
          <w:cs/>
        </w:rPr>
        <w:t>เกิดวันที่ :</w:t>
      </w:r>
      <w:r w:rsidR="00D14C78">
        <w:rPr>
          <w:rFonts w:hAnsi="Angsana New" w:hint="cs"/>
          <w:b/>
          <w:bCs/>
          <w:cs/>
        </w:rPr>
        <w:t xml:space="preserve"> </w:t>
      </w:r>
      <w:r w:rsidR="005C3D48">
        <w:rPr>
          <w:rFonts w:hAnsi="Angsana New" w:hint="cs"/>
          <w:cs/>
          <w:lang w:val="en-US"/>
        </w:rPr>
        <w:t xml:space="preserve"> </w:t>
      </w:r>
    </w:p>
    <w:p w:rsidR="00791FFF" w:rsidRPr="00635964" w:rsidRDefault="0086344A" w:rsidP="00AF56D4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ความเสียหาย  :</w:t>
      </w:r>
      <w:r w:rsidR="00635964">
        <w:rPr>
          <w:rFonts w:hAnsi="Angsana New" w:hint="cs"/>
          <w:cs/>
        </w:rPr>
        <w:tab/>
      </w:r>
      <w:r w:rsidR="00635964">
        <w:rPr>
          <w:rFonts w:hAnsi="Angsana New" w:hint="cs"/>
          <w:cs/>
        </w:rPr>
        <w:tab/>
        <w:t xml:space="preserve">                   </w:t>
      </w:r>
    </w:p>
    <w:p w:rsidR="00791FFF" w:rsidRDefault="00791FFF" w:rsidP="000141F7">
      <w:pPr>
        <w:ind w:left="2880"/>
        <w:rPr>
          <w:rFonts w:hAnsi="Angsana New"/>
          <w:b/>
          <w:bCs/>
          <w:cs/>
        </w:rPr>
      </w:pPr>
    </w:p>
    <w:p w:rsidR="0086344A" w:rsidRDefault="00791FFF" w:rsidP="000141F7">
      <w:pPr>
        <w:ind w:left="2880"/>
        <w:rPr>
          <w:rFonts w:hAnsi="Angsana New"/>
          <w:b/>
          <w:bCs/>
          <w:cs/>
        </w:rPr>
      </w:pPr>
      <w:r>
        <w:rPr>
          <w:rFonts w:hAnsi="Angsana New" w:hint="cs"/>
          <w:b/>
          <w:bCs/>
          <w:cs/>
        </w:rPr>
        <w:t xml:space="preserve">          </w:t>
      </w:r>
      <w:r w:rsidR="0080116E">
        <w:rPr>
          <w:rFonts w:hAnsi="Angsana New" w:hint="cs"/>
          <w:b/>
          <w:bCs/>
          <w:cs/>
        </w:rPr>
        <w:t xml:space="preserve"> </w:t>
      </w:r>
      <w:r w:rsidR="0086344A">
        <w:rPr>
          <w:rFonts w:hAnsi="Angsana New"/>
          <w:b/>
          <w:bCs/>
          <w:cs/>
        </w:rPr>
        <w:t xml:space="preserve">ค่าซ่อมประมาณ  : </w:t>
      </w:r>
      <w:r w:rsidR="009C0326">
        <w:rPr>
          <w:rFonts w:hAnsi="Angsana New" w:hint="cs"/>
          <w:b/>
          <w:bCs/>
          <w:cs/>
        </w:rPr>
        <w:tab/>
      </w:r>
      <w:r w:rsidR="009C0326" w:rsidRPr="006A6F17">
        <w:rPr>
          <w:rFonts w:hAnsi="Angsana New" w:hint="cs"/>
          <w:cs/>
        </w:rPr>
        <w:tab/>
      </w:r>
      <w:r w:rsidR="0086344A">
        <w:rPr>
          <w:rFonts w:hAnsi="Angsana New"/>
          <w:cs/>
        </w:rPr>
        <w:t xml:space="preserve"> </w:t>
      </w:r>
      <w:r w:rsidR="0086344A">
        <w:rPr>
          <w:rFonts w:hAnsi="Angsana New"/>
          <w:b/>
          <w:bCs/>
          <w:cs/>
        </w:rPr>
        <w:t>บาท</w:t>
      </w:r>
    </w:p>
    <w:p w:rsidR="0086344A" w:rsidRDefault="0086344A" w:rsidP="00B64230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cs/>
        </w:rPr>
        <w:tab/>
      </w:r>
      <w:r>
        <w:rPr>
          <w:rFonts w:hAnsi="Angsana New"/>
          <w:b/>
          <w:bCs/>
          <w:cs/>
        </w:rPr>
        <w:tab/>
      </w:r>
      <w:r>
        <w:rPr>
          <w:rFonts w:hAnsi="Angsana New"/>
          <w:b/>
          <w:bCs/>
          <w:cs/>
        </w:rPr>
        <w:tab/>
      </w:r>
      <w:r>
        <w:rPr>
          <w:rFonts w:hAnsi="Angsana New"/>
          <w:b/>
          <w:bCs/>
          <w:cs/>
        </w:rPr>
        <w:tab/>
        <w:t xml:space="preserve">           ค่าอะไหล่ประมาณ </w:t>
      </w:r>
      <w:r w:rsidRPr="005C1D9B">
        <w:rPr>
          <w:rFonts w:hAnsi="Angsana New"/>
          <w:lang w:val="en-US"/>
        </w:rPr>
        <w:t>:</w:t>
      </w:r>
      <w:r w:rsidR="005C1D9B">
        <w:rPr>
          <w:rFonts w:hAnsi="Angsana New" w:hint="cs"/>
          <w:cs/>
          <w:lang w:val="en-US"/>
        </w:rPr>
        <w:t xml:space="preserve">    </w:t>
      </w:r>
      <w:r w:rsidR="009C0326" w:rsidRPr="005C1D9B">
        <w:rPr>
          <w:rFonts w:hAnsi="Angsana New" w:hint="cs"/>
          <w:cs/>
          <w:lang w:val="en-US"/>
        </w:rPr>
        <w:t xml:space="preserve"> </w:t>
      </w:r>
      <w:r w:rsidR="005F69E7">
        <w:rPr>
          <w:rFonts w:hAnsi="Angsana New" w:hint="cs"/>
          <w:cs/>
          <w:lang w:val="en-US"/>
        </w:rPr>
        <w:tab/>
      </w:r>
      <w:r w:rsidR="009C0326">
        <w:rPr>
          <w:rFonts w:hAnsi="Angsana New" w:hint="cs"/>
          <w:b/>
          <w:bCs/>
          <w:cs/>
          <w:lang w:val="en-US"/>
        </w:rPr>
        <w:tab/>
      </w:r>
      <w:r w:rsidR="005C1D9B">
        <w:rPr>
          <w:rFonts w:hAnsi="Angsana New"/>
          <w:b/>
          <w:bCs/>
          <w:lang w:val="en-US"/>
        </w:rPr>
        <w:t xml:space="preserve"> </w:t>
      </w:r>
      <w:r>
        <w:rPr>
          <w:rFonts w:hAnsi="Angsana New"/>
          <w:b/>
          <w:bCs/>
          <w:cs/>
        </w:rPr>
        <w:t xml:space="preserve">บาท </w:t>
      </w:r>
    </w:p>
    <w:p w:rsidR="0024756A" w:rsidRDefault="0024756A" w:rsidP="00B64230">
      <w:pPr>
        <w:rPr>
          <w:rFonts w:hAnsi="Angsana New"/>
          <w:b/>
          <w:bCs/>
          <w:lang w:val="en-US"/>
        </w:rPr>
      </w:pPr>
    </w:p>
    <w:p w:rsidR="0024756A" w:rsidRDefault="0024756A" w:rsidP="00B64230">
      <w:pPr>
        <w:rPr>
          <w:rFonts w:hAnsi="Angsana New"/>
          <w:b/>
          <w:bCs/>
          <w:lang w:val="en-US"/>
        </w:rPr>
      </w:pPr>
    </w:p>
    <w:p w:rsidR="0024756A" w:rsidRPr="0024756A" w:rsidRDefault="0024756A" w:rsidP="00B64230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lang w:val="en-US"/>
        </w:rPr>
        <w:tab/>
      </w:r>
      <w:r>
        <w:rPr>
          <w:rFonts w:hAnsi="Angsana New"/>
          <w:b/>
          <w:bCs/>
          <w:lang w:val="en-US"/>
        </w:rPr>
        <w:tab/>
      </w:r>
      <w:r>
        <w:rPr>
          <w:rFonts w:hAnsi="Angsana New"/>
          <w:b/>
          <w:bCs/>
          <w:lang w:val="en-US"/>
        </w:rPr>
        <w:tab/>
      </w:r>
      <w:r>
        <w:rPr>
          <w:rFonts w:hAnsi="Angsana New"/>
          <w:b/>
          <w:bCs/>
          <w:lang w:val="en-US"/>
        </w:rPr>
        <w:tab/>
      </w:r>
      <w:r>
        <w:rPr>
          <w:rFonts w:hAnsi="Angsana New"/>
          <w:b/>
          <w:bCs/>
          <w:lang w:val="en-US"/>
        </w:rPr>
        <w:tab/>
        <w:t>---------------------------</w:t>
      </w:r>
    </w:p>
    <w:p w:rsidR="0086344A" w:rsidRDefault="0086344A">
      <w:pPr>
        <w:rPr>
          <w:rFonts w:hAnsi="Angsana New"/>
          <w:b/>
          <w:bCs/>
          <w:sz w:val="20"/>
          <w:szCs w:val="20"/>
          <w:u w:val="single"/>
          <w:lang w:val="en-US"/>
        </w:rPr>
      </w:pP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  <w:r>
        <w:rPr>
          <w:rFonts w:hAnsi="Angsana New"/>
          <w:b/>
          <w:bCs/>
          <w:sz w:val="20"/>
          <w:szCs w:val="20"/>
          <w:u w:val="single"/>
          <w:cs/>
        </w:rPr>
        <w:tab/>
      </w:r>
    </w:p>
    <w:p w:rsidR="00555BBC" w:rsidRPr="001F6F17" w:rsidRDefault="0086344A" w:rsidP="00555B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52"/>
        </w:tabs>
        <w:rPr>
          <w:rFonts w:hAnsi="Angsana New"/>
          <w:cs/>
          <w:lang w:val="en-US"/>
        </w:rPr>
      </w:pPr>
      <w:r>
        <w:rPr>
          <w:rFonts w:hAnsi="Angsana New"/>
          <w:b/>
          <w:bCs/>
          <w:cs/>
        </w:rPr>
        <w:t>คู่กรณี</w:t>
      </w:r>
      <w:r w:rsidR="006A6F17">
        <w:rPr>
          <w:rFonts w:hAnsi="Angsana New" w:hint="cs"/>
          <w:b/>
          <w:bCs/>
          <w:cs/>
        </w:rPr>
        <w:t>ที่</w:t>
      </w:r>
      <w:r>
        <w:rPr>
          <w:rFonts w:hAnsi="Angsana New"/>
          <w:b/>
          <w:bCs/>
          <w:cs/>
        </w:rPr>
        <w:t xml:space="preserve">  :</w:t>
      </w:r>
      <w:r w:rsidR="0054219C">
        <w:rPr>
          <w:rFonts w:hAnsi="Angsana New" w:hint="cs"/>
          <w:cs/>
        </w:rPr>
        <w:tab/>
      </w:r>
      <w:r w:rsidR="001F6F17">
        <w:rPr>
          <w:rFonts w:hAnsi="Angsana New"/>
          <w:lang w:val="en-US"/>
        </w:rPr>
        <w:tab/>
      </w:r>
      <w:r w:rsidR="00293301">
        <w:rPr>
          <w:rFonts w:hAnsi="Angsana New"/>
          <w:lang w:val="en-US"/>
        </w:rPr>
        <w:t xml:space="preserve">   </w:t>
      </w:r>
      <w:r>
        <w:rPr>
          <w:rFonts w:hAnsi="Angsana New"/>
          <w:b/>
          <w:bCs/>
          <w:cs/>
        </w:rPr>
        <w:t xml:space="preserve">หมายเลขทะเบียน  </w:t>
      </w:r>
      <w:r w:rsidR="00635964">
        <w:rPr>
          <w:rFonts w:hAnsi="Angsana New" w:hint="cs"/>
          <w:b/>
          <w:bCs/>
          <w:cs/>
        </w:rPr>
        <w:t xml:space="preserve"> </w:t>
      </w:r>
      <w:r w:rsidR="00D372FF">
        <w:rPr>
          <w:rFonts w:hAnsi="Angsana New" w:hint="cs"/>
          <w:cs/>
        </w:rPr>
        <w:tab/>
        <w:t xml:space="preserve">    </w:t>
      </w:r>
      <w:r w:rsidR="00E87AC3">
        <w:rPr>
          <w:rFonts w:hAnsi="Angsana New" w:hint="cs"/>
          <w:b/>
          <w:bCs/>
          <w:cs/>
        </w:rPr>
        <w:t xml:space="preserve"> </w:t>
      </w:r>
      <w:r w:rsidR="00555BBC">
        <w:rPr>
          <w:rFonts w:hAnsi="Angsana New" w:hint="cs"/>
          <w:b/>
          <w:bCs/>
          <w:cs/>
        </w:rPr>
        <w:t>สี</w:t>
      </w:r>
      <w:r w:rsidR="00555BBC">
        <w:rPr>
          <w:rFonts w:hAnsi="Angsana New"/>
          <w:b/>
          <w:bCs/>
          <w:lang w:val="en-US"/>
        </w:rPr>
        <w:t>:</w:t>
      </w:r>
      <w:r w:rsidR="00A96105">
        <w:rPr>
          <w:rFonts w:hAnsi="Angsana New" w:hint="cs"/>
          <w:b/>
          <w:bCs/>
          <w:cs/>
          <w:lang w:val="en-US"/>
        </w:rPr>
        <w:t xml:space="preserve"> </w:t>
      </w:r>
    </w:p>
    <w:p w:rsidR="00555BBC" w:rsidRPr="00CC6B52" w:rsidRDefault="00555BBC" w:rsidP="00555BBC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ผู้ขับขี่รถ</w:t>
      </w:r>
      <w:r>
        <w:rPr>
          <w:rFonts w:hAnsi="Angsana New" w:hint="cs"/>
          <w:b/>
          <w:bCs/>
          <w:cs/>
        </w:rPr>
        <w:t>คู่กรณี</w:t>
      </w:r>
      <w:r>
        <w:rPr>
          <w:rFonts w:hAnsi="Angsana New"/>
          <w:b/>
          <w:bCs/>
          <w:cs/>
        </w:rPr>
        <w:t xml:space="preserve">  :</w:t>
      </w:r>
      <w:r w:rsidR="00A17E5A">
        <w:rPr>
          <w:rFonts w:hAnsi="Angsana New" w:hint="cs"/>
          <w:b/>
          <w:bCs/>
          <w:cs/>
        </w:rPr>
        <w:tab/>
      </w:r>
      <w:r>
        <w:rPr>
          <w:rFonts w:hAnsi="Angsana New"/>
          <w:b/>
          <w:bCs/>
          <w:cs/>
        </w:rPr>
        <w:t>อายุ</w:t>
      </w:r>
      <w:r w:rsidR="00055FA7">
        <w:rPr>
          <w:rFonts w:hAnsi="Angsana New" w:hint="cs"/>
          <w:b/>
          <w:bCs/>
          <w:cs/>
        </w:rPr>
        <w:t xml:space="preserve"> </w:t>
      </w:r>
      <w:r w:rsidR="007D1265">
        <w:rPr>
          <w:rFonts w:hAnsi="Angsana New" w:hint="cs"/>
          <w:b/>
          <w:bCs/>
          <w:cs/>
        </w:rPr>
        <w:t xml:space="preserve"> </w:t>
      </w:r>
      <w:r>
        <w:rPr>
          <w:rFonts w:hAnsi="Angsana New" w:hint="cs"/>
          <w:cs/>
          <w:lang w:val="en-US"/>
        </w:rPr>
        <w:t xml:space="preserve"> </w:t>
      </w:r>
      <w:r>
        <w:rPr>
          <w:rFonts w:hAnsi="Angsana New"/>
          <w:b/>
          <w:bCs/>
          <w:cs/>
        </w:rPr>
        <w:t xml:space="preserve">ปี    </w:t>
      </w:r>
      <w:r w:rsidR="004B5288">
        <w:rPr>
          <w:rFonts w:hAnsi="Angsana New" w:hint="cs"/>
          <w:b/>
          <w:bCs/>
          <w:cs/>
        </w:rPr>
        <w:t xml:space="preserve"> </w:t>
      </w:r>
      <w:r w:rsidR="00CC6B52">
        <w:rPr>
          <w:rFonts w:hAnsi="Angsana New" w:hint="cs"/>
          <w:b/>
          <w:bCs/>
          <w:cs/>
        </w:rPr>
        <w:t xml:space="preserve"> </w:t>
      </w:r>
      <w:r w:rsidR="00950226">
        <w:rPr>
          <w:rFonts w:hAnsi="Angsana New" w:hint="cs"/>
          <w:b/>
          <w:bCs/>
          <w:cs/>
        </w:rPr>
        <w:tab/>
      </w:r>
      <w:r>
        <w:rPr>
          <w:rFonts w:hAnsi="Angsana New"/>
          <w:b/>
          <w:bCs/>
          <w:cs/>
        </w:rPr>
        <w:t>อาชีพ  :</w:t>
      </w:r>
      <w:r w:rsidR="00950226">
        <w:rPr>
          <w:rFonts w:hAnsi="Angsana New" w:hint="cs"/>
          <w:cs/>
        </w:rPr>
        <w:tab/>
      </w:r>
      <w:r w:rsidR="007D1265">
        <w:rPr>
          <w:rFonts w:hAnsi="Angsana New" w:hint="cs"/>
          <w:cs/>
        </w:rPr>
        <w:t xml:space="preserve"> </w:t>
      </w:r>
      <w:r>
        <w:rPr>
          <w:rFonts w:hAnsi="Angsana New"/>
          <w:b/>
          <w:bCs/>
          <w:cs/>
        </w:rPr>
        <w:t xml:space="preserve">ความสัมพันธ์ </w:t>
      </w:r>
      <w:r w:rsidR="00635964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 xml:space="preserve"> </w:t>
      </w:r>
    </w:p>
    <w:p w:rsidR="008B6D0A" w:rsidRPr="00C42706" w:rsidRDefault="0086344A" w:rsidP="008B6D0A">
      <w:pPr>
        <w:rPr>
          <w:rFonts w:hAnsi="Angsana New"/>
          <w:cs/>
          <w:lang w:val="en-US"/>
        </w:rPr>
      </w:pPr>
      <w:r>
        <w:rPr>
          <w:rFonts w:hAnsi="Angsana New"/>
          <w:b/>
          <w:bCs/>
          <w:cs/>
        </w:rPr>
        <w:t>ที่อยู่  :</w:t>
      </w:r>
      <w:r w:rsidR="00CC6B52">
        <w:rPr>
          <w:rFonts w:hAnsi="Angsana New" w:hint="cs"/>
          <w:cs/>
        </w:rPr>
        <w:tab/>
      </w:r>
      <w:r w:rsidR="00950226">
        <w:rPr>
          <w:rFonts w:hAnsi="Angsana New" w:hint="cs"/>
          <w:cs/>
        </w:rPr>
        <w:tab/>
      </w:r>
      <w:r w:rsidR="0042040F" w:rsidRPr="0042040F">
        <w:rPr>
          <w:rFonts w:hAnsi="Angsana New" w:hint="cs"/>
          <w:b/>
          <w:bCs/>
          <w:cs/>
        </w:rPr>
        <w:t>โทร</w:t>
      </w:r>
      <w:r w:rsidR="0042040F">
        <w:rPr>
          <w:rFonts w:hAnsi="Angsana New"/>
          <w:b/>
          <w:bCs/>
          <w:lang w:val="en-US"/>
        </w:rPr>
        <w:t>:</w:t>
      </w:r>
      <w:r w:rsidR="0042040F">
        <w:rPr>
          <w:rFonts w:hAnsi="Angsana New" w:hint="cs"/>
          <w:b/>
          <w:bCs/>
          <w:cs/>
          <w:lang w:val="en-US"/>
        </w:rPr>
        <w:t xml:space="preserve"> </w:t>
      </w:r>
    </w:p>
    <w:p w:rsidR="006E3D25" w:rsidRPr="00A96105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เลขที่บัตรประชาชน :</w:t>
      </w:r>
      <w:r w:rsidR="00A848AF">
        <w:rPr>
          <w:rFonts w:hAnsi="Angsana New" w:hint="cs"/>
          <w:cs/>
        </w:rPr>
        <w:tab/>
      </w:r>
      <w:r w:rsidR="00C42706">
        <w:rPr>
          <w:rFonts w:hAnsi="Angsana New" w:hint="cs"/>
          <w:cs/>
          <w:lang w:val="en-US"/>
        </w:rPr>
        <w:tab/>
      </w:r>
      <w:r>
        <w:rPr>
          <w:rFonts w:hAnsi="Angsana New"/>
          <w:b/>
          <w:bCs/>
          <w:cs/>
        </w:rPr>
        <w:t>ออกให้ที่ :</w:t>
      </w:r>
      <w:r w:rsidR="00425A97">
        <w:rPr>
          <w:rFonts w:hAnsi="Angsana New" w:hint="cs"/>
          <w:b/>
          <w:bCs/>
          <w:cs/>
        </w:rPr>
        <w:tab/>
      </w:r>
      <w:r w:rsidR="00895FD8">
        <w:rPr>
          <w:rFonts w:hAnsi="Angsana New" w:hint="cs"/>
          <w:cs/>
        </w:rPr>
        <w:tab/>
      </w:r>
      <w:r w:rsidR="00895FD8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>เกิดวันที่ :</w:t>
      </w:r>
      <w:r w:rsidR="00D372FF">
        <w:rPr>
          <w:rFonts w:hAnsi="Angsana New" w:hint="cs"/>
          <w:b/>
          <w:bCs/>
          <w:cs/>
        </w:rPr>
        <w:t xml:space="preserve"> </w:t>
      </w:r>
    </w:p>
    <w:p w:rsidR="000306F2" w:rsidRDefault="008F5FCD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 xml:space="preserve"> </w:t>
      </w:r>
      <w:r w:rsidR="0086344A">
        <w:rPr>
          <w:rFonts w:hAnsi="Angsana New"/>
          <w:b/>
          <w:bCs/>
          <w:cs/>
        </w:rPr>
        <w:t>สถานที่ติดต่อปัจจุบัน  :</w:t>
      </w:r>
      <w:r w:rsidR="006A6F17" w:rsidRPr="006A6F17">
        <w:rPr>
          <w:rFonts w:hAnsi="Angsana New" w:hint="cs"/>
          <w:cs/>
        </w:rPr>
        <w:t xml:space="preserve"> </w:t>
      </w:r>
      <w:r w:rsidR="000306F2">
        <w:rPr>
          <w:rFonts w:hAnsi="Angsana New" w:hint="cs"/>
          <w:cs/>
        </w:rPr>
        <w:tab/>
      </w:r>
      <w:r w:rsidR="000306F2">
        <w:rPr>
          <w:rFonts w:hAnsi="Angsana New" w:hint="cs"/>
          <w:cs/>
        </w:rPr>
        <w:tab/>
      </w:r>
      <w:r w:rsidR="000306F2">
        <w:rPr>
          <w:rFonts w:hAnsi="Angsana New" w:hint="cs"/>
          <w:cs/>
        </w:rPr>
        <w:tab/>
      </w:r>
      <w:r w:rsidR="00E63F12">
        <w:rPr>
          <w:rFonts w:hAnsi="Angsana New" w:hint="cs"/>
          <w:cs/>
        </w:rPr>
        <w:tab/>
      </w:r>
      <w:r w:rsidR="00B00CB6">
        <w:rPr>
          <w:rFonts w:hAnsi="Angsana New" w:hint="cs"/>
          <w:b/>
          <w:bCs/>
          <w:cs/>
        </w:rPr>
        <w:t>โ</w:t>
      </w:r>
      <w:r w:rsidR="0086344A">
        <w:rPr>
          <w:rFonts w:hAnsi="Angsana New"/>
          <w:b/>
          <w:bCs/>
          <w:cs/>
        </w:rPr>
        <w:t xml:space="preserve">ทร.  : </w:t>
      </w:r>
      <w:r w:rsidR="00182CE4">
        <w:rPr>
          <w:rFonts w:hAnsi="Angsana New" w:hint="cs"/>
          <w:cs/>
        </w:rPr>
        <w:tab/>
      </w:r>
    </w:p>
    <w:p w:rsidR="00C5205E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ใบอนุญาตขับขี่ประเภท  :</w:t>
      </w:r>
      <w:r w:rsidR="00AE42D4">
        <w:rPr>
          <w:rFonts w:hAnsi="Angsana New" w:hint="cs"/>
          <w:b/>
          <w:bCs/>
          <w:cs/>
        </w:rPr>
        <w:t xml:space="preserve">  </w:t>
      </w:r>
      <w:r>
        <w:rPr>
          <w:rFonts w:hAnsi="Angsana New"/>
          <w:b/>
          <w:bCs/>
          <w:cs/>
        </w:rPr>
        <w:t>เลขที่  :</w:t>
      </w:r>
      <w:r w:rsidR="00D372FF">
        <w:rPr>
          <w:rFonts w:hAnsi="Angsana New" w:hint="cs"/>
          <w:b/>
          <w:bCs/>
          <w:cs/>
        </w:rPr>
        <w:t xml:space="preserve">  </w:t>
      </w:r>
      <w:r w:rsidR="00C42706">
        <w:rPr>
          <w:rFonts w:hAnsi="Angsana New" w:hint="cs"/>
          <w:cs/>
        </w:rPr>
        <w:tab/>
      </w:r>
      <w:r w:rsidR="00950226">
        <w:rPr>
          <w:rFonts w:hAnsi="Angsana New" w:hint="cs"/>
          <w:cs/>
        </w:rPr>
        <w:t xml:space="preserve"> </w:t>
      </w:r>
      <w:r>
        <w:rPr>
          <w:rFonts w:hAnsi="Angsana New"/>
          <w:b/>
          <w:bCs/>
          <w:cs/>
        </w:rPr>
        <w:t xml:space="preserve">สี  </w:t>
      </w:r>
      <w:r w:rsidRPr="006A6F17">
        <w:rPr>
          <w:rFonts w:hAnsi="Angsana New"/>
          <w:cs/>
        </w:rPr>
        <w:t>:</w:t>
      </w:r>
      <w:r w:rsidR="00D11ADD" w:rsidRPr="006A6F17">
        <w:rPr>
          <w:rFonts w:hAnsi="Angsana New" w:hint="cs"/>
          <w:cs/>
        </w:rPr>
        <w:t xml:space="preserve"> </w:t>
      </w:r>
    </w:p>
    <w:p w:rsidR="00A92310" w:rsidRPr="00AE42D4" w:rsidRDefault="0086344A" w:rsidP="00A92310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>ออกให้ที่  :</w:t>
      </w:r>
      <w:r w:rsidR="00895FD8">
        <w:rPr>
          <w:rFonts w:hAnsi="Angsana New" w:hint="cs"/>
          <w:cs/>
        </w:rPr>
        <w:tab/>
      </w:r>
      <w:r w:rsidR="00B07BA3" w:rsidRPr="00E87AC3">
        <w:rPr>
          <w:rFonts w:hAnsi="Angsana New" w:hint="cs"/>
          <w:cs/>
        </w:rPr>
        <w:tab/>
      </w:r>
      <w:r w:rsidR="004B5288">
        <w:rPr>
          <w:rFonts w:hAnsi="Angsana New" w:hint="cs"/>
          <w:cs/>
        </w:rPr>
        <w:tab/>
      </w:r>
      <w:r w:rsidR="00950226">
        <w:rPr>
          <w:rFonts w:hAnsi="Angsana New" w:hint="cs"/>
          <w:cs/>
        </w:rPr>
        <w:tab/>
      </w:r>
      <w:r w:rsidR="00895FD8">
        <w:rPr>
          <w:rFonts w:hAnsi="Angsana New" w:hint="cs"/>
          <w:cs/>
        </w:rPr>
        <w:t xml:space="preserve">    </w:t>
      </w:r>
      <w:r w:rsidR="00AE42D4" w:rsidRPr="00AE42D4">
        <w:rPr>
          <w:rFonts w:hAnsi="Angsana New" w:hint="cs"/>
          <w:b/>
          <w:bCs/>
          <w:cs/>
        </w:rPr>
        <w:t>เมื่อวันที่</w:t>
      </w:r>
      <w:r w:rsidR="00950226">
        <w:rPr>
          <w:rFonts w:hAnsi="Angsana New" w:hint="cs"/>
          <w:cs/>
        </w:rPr>
        <w:tab/>
        <w:t xml:space="preserve"> </w:t>
      </w:r>
      <w:r w:rsidR="00AE42D4" w:rsidRPr="00AE42D4">
        <w:rPr>
          <w:rFonts w:hAnsi="Angsana New" w:hint="cs"/>
          <w:b/>
          <w:bCs/>
          <w:cs/>
        </w:rPr>
        <w:t>หมดอายุวันที่</w:t>
      </w:r>
      <w:r w:rsidR="00422192">
        <w:rPr>
          <w:rFonts w:hAnsi="Angsana New" w:hint="cs"/>
          <w:cs/>
        </w:rPr>
        <w:t xml:space="preserve"> </w:t>
      </w:r>
    </w:p>
    <w:p w:rsidR="008A2618" w:rsidRPr="008A2618" w:rsidRDefault="00A92310" w:rsidP="008A2618">
      <w:pPr>
        <w:rPr>
          <w:rFonts w:hAnsi="Angsana New"/>
          <w:cs/>
          <w:lang w:val="en-US"/>
        </w:rPr>
      </w:pPr>
      <w:r w:rsidRPr="00A92310">
        <w:rPr>
          <w:rFonts w:hAnsi="Angsana New" w:hint="cs"/>
          <w:b/>
          <w:bCs/>
          <w:cs/>
        </w:rPr>
        <w:t>ชื่อเจ้าของรถ/ทรัพย์สิน</w:t>
      </w:r>
      <w:r>
        <w:rPr>
          <w:rFonts w:hAnsi="Angsana New"/>
          <w:b/>
          <w:bCs/>
          <w:lang w:val="en-US"/>
        </w:rPr>
        <w:t xml:space="preserve">:  </w:t>
      </w:r>
      <w:r w:rsidR="00C72B6F">
        <w:rPr>
          <w:rFonts w:hAnsi="Angsana New" w:hint="cs"/>
          <w:cs/>
        </w:rPr>
        <w:tab/>
      </w:r>
      <w:r w:rsidR="00C72B6F">
        <w:rPr>
          <w:rFonts w:hAnsi="Angsana New" w:hint="cs"/>
          <w:cs/>
        </w:rPr>
        <w:tab/>
      </w:r>
      <w:r w:rsidR="0086344A">
        <w:rPr>
          <w:rFonts w:hAnsi="Angsana New"/>
          <w:b/>
          <w:bCs/>
          <w:cs/>
        </w:rPr>
        <w:t>โทร. :</w:t>
      </w:r>
      <w:r w:rsidR="0094418E" w:rsidRPr="0094418E">
        <w:rPr>
          <w:rFonts w:hAnsi="Angsana New"/>
          <w:lang w:val="en-US"/>
        </w:rPr>
        <w:t xml:space="preserve"> </w:t>
      </w:r>
    </w:p>
    <w:p w:rsidR="00C93C8F" w:rsidRDefault="0086344A" w:rsidP="008B6D0A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ที่อยู่  :</w:t>
      </w:r>
      <w:r w:rsidR="00487A43" w:rsidRPr="00CC6B52">
        <w:rPr>
          <w:rFonts w:hAnsi="Angsana New" w:hint="cs"/>
          <w:cs/>
        </w:rPr>
        <w:t xml:space="preserve">  </w:t>
      </w:r>
    </w:p>
    <w:p w:rsidR="0072589F" w:rsidRPr="00754A38" w:rsidRDefault="006E1A73" w:rsidP="008B6D0A">
      <w:pPr>
        <w:rPr>
          <w:rFonts w:hAnsi="Angsana New"/>
          <w:lang w:val="en-US"/>
        </w:rPr>
      </w:pPr>
      <w:r>
        <w:rPr>
          <w:rFonts w:hAnsi="Angsana New"/>
          <w:b/>
          <w:bCs/>
          <w:cs/>
        </w:rPr>
        <w:t>ประกันภัยที่บริษัท</w:t>
      </w:r>
      <w:r w:rsidR="008F528D">
        <w:rPr>
          <w:rFonts w:hAnsi="Angsana New"/>
          <w:b/>
          <w:bCs/>
          <w:lang w:val="en-US"/>
        </w:rPr>
        <w:t>:</w:t>
      </w:r>
      <w:r w:rsidR="003118ED">
        <w:rPr>
          <w:rFonts w:hAnsi="Angsana New" w:hint="cs"/>
          <w:cs/>
          <w:lang w:val="en-US"/>
        </w:rPr>
        <w:tab/>
      </w:r>
      <w:r w:rsidR="0086344A">
        <w:rPr>
          <w:rFonts w:hAnsi="Angsana New"/>
          <w:b/>
          <w:bCs/>
          <w:cs/>
        </w:rPr>
        <w:t>กรมธรรม์  :</w:t>
      </w:r>
      <w:r w:rsidR="003118ED">
        <w:rPr>
          <w:rFonts w:hAnsi="Angsana New" w:hint="cs"/>
          <w:cs/>
        </w:rPr>
        <w:tab/>
      </w:r>
      <w:r w:rsidR="00470E91">
        <w:rPr>
          <w:rFonts w:hAnsi="Angsana New"/>
          <w:lang w:val="en-US"/>
        </w:rPr>
        <w:t xml:space="preserve">      </w:t>
      </w:r>
      <w:r w:rsidR="00B357AA" w:rsidRPr="00B357AA">
        <w:rPr>
          <w:rFonts w:hAnsi="Angsana New" w:hint="cs"/>
          <w:b/>
          <w:bCs/>
          <w:cs/>
        </w:rPr>
        <w:t>เลข</w:t>
      </w:r>
      <w:r w:rsidR="0086344A">
        <w:rPr>
          <w:rFonts w:hAnsi="Angsana New"/>
          <w:b/>
          <w:bCs/>
          <w:cs/>
        </w:rPr>
        <w:t>เรื่องที่  :</w:t>
      </w:r>
      <w:r w:rsidR="003118ED">
        <w:rPr>
          <w:rFonts w:hAnsi="Angsana New" w:hint="cs"/>
          <w:cs/>
          <w:lang w:val="en-US"/>
        </w:rPr>
        <w:tab/>
      </w:r>
      <w:r w:rsidR="00AC2B18">
        <w:rPr>
          <w:rFonts w:hAnsi="Angsana New"/>
          <w:b/>
          <w:bCs/>
          <w:lang w:val="en-US"/>
        </w:rPr>
        <w:t xml:space="preserve">   </w:t>
      </w:r>
      <w:r w:rsidR="00A92310">
        <w:rPr>
          <w:rFonts w:hAnsi="Angsana New" w:hint="cs"/>
          <w:b/>
          <w:bCs/>
          <w:cs/>
          <w:lang w:val="en-US"/>
        </w:rPr>
        <w:tab/>
      </w:r>
      <w:r w:rsidR="0086344A">
        <w:rPr>
          <w:rFonts w:hAnsi="Angsana New"/>
          <w:b/>
          <w:bCs/>
          <w:cs/>
        </w:rPr>
        <w:t>ประเภท  :</w:t>
      </w:r>
      <w:r w:rsidR="003118ED">
        <w:rPr>
          <w:rFonts w:hAnsi="Angsana New" w:hint="cs"/>
          <w:cs/>
          <w:lang w:val="en-US"/>
        </w:rPr>
        <w:tab/>
      </w:r>
    </w:p>
    <w:p w:rsidR="00AC2B18" w:rsidRPr="00470E91" w:rsidRDefault="0086344A" w:rsidP="00534ADC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cs/>
        </w:rPr>
        <w:t>ความเสียหาย  :</w:t>
      </w:r>
      <w:r w:rsidR="00754A38">
        <w:rPr>
          <w:rFonts w:hAnsi="Angsana New"/>
          <w:b/>
          <w:bCs/>
          <w:lang w:val="en-US"/>
        </w:rPr>
        <w:t xml:space="preserve"> </w:t>
      </w:r>
    </w:p>
    <w:p w:rsidR="00A92310" w:rsidRDefault="00A92310" w:rsidP="00AC2B18">
      <w:pPr>
        <w:ind w:left="2880" w:firstLine="720"/>
        <w:rPr>
          <w:rFonts w:hAnsi="Angsana New"/>
          <w:b/>
          <w:bCs/>
          <w:cs/>
        </w:rPr>
      </w:pPr>
    </w:p>
    <w:p w:rsidR="000512AB" w:rsidRDefault="0086344A" w:rsidP="00AC2B18">
      <w:pPr>
        <w:ind w:left="2880" w:firstLine="720"/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ค่าซ่อมประมาณ  </w:t>
      </w:r>
      <w:r w:rsidR="000512AB">
        <w:rPr>
          <w:rFonts w:hAnsi="Angsana New"/>
          <w:b/>
          <w:bCs/>
          <w:lang w:val="en-US"/>
        </w:rPr>
        <w:t>:</w:t>
      </w:r>
      <w:r w:rsidR="000512AB">
        <w:rPr>
          <w:rFonts w:hAnsi="Angsana New"/>
          <w:b/>
          <w:bCs/>
          <w:lang w:val="en-US"/>
        </w:rPr>
        <w:tab/>
      </w:r>
      <w:r w:rsidR="00E31ED6" w:rsidRPr="00754A38">
        <w:rPr>
          <w:rFonts w:hAnsi="Angsana New"/>
          <w:lang w:val="en-US"/>
        </w:rPr>
        <w:t xml:space="preserve"> </w:t>
      </w:r>
      <w:r w:rsidR="00A92310">
        <w:rPr>
          <w:rFonts w:hAnsi="Angsana New" w:hint="cs"/>
          <w:cs/>
          <w:lang w:val="en-US"/>
        </w:rPr>
        <w:t xml:space="preserve"> </w:t>
      </w:r>
      <w:r w:rsidR="0054219C" w:rsidRPr="00A96105">
        <w:rPr>
          <w:rFonts w:hAnsi="Angsana New" w:hint="cs"/>
          <w:cs/>
          <w:lang w:val="en-US"/>
        </w:rPr>
        <w:tab/>
      </w:r>
      <w:r w:rsidR="000512AB">
        <w:rPr>
          <w:rFonts w:hAnsi="Angsana New"/>
          <w:b/>
          <w:bCs/>
          <w:lang w:val="en-US"/>
        </w:rPr>
        <w:t xml:space="preserve"> </w:t>
      </w:r>
      <w:r w:rsidR="000512AB">
        <w:rPr>
          <w:rFonts w:hAnsi="Angsana New" w:hint="cs"/>
          <w:b/>
          <w:bCs/>
          <w:cs/>
          <w:lang w:val="en-US"/>
        </w:rPr>
        <w:t>บาท</w:t>
      </w:r>
    </w:p>
    <w:p w:rsidR="0086344A" w:rsidRPr="000512AB" w:rsidRDefault="0086344A" w:rsidP="000512AB">
      <w:pPr>
        <w:ind w:left="2880" w:firstLine="720"/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ค่าอะไหล่ประมาณ </w:t>
      </w:r>
      <w:r>
        <w:rPr>
          <w:rFonts w:hAnsi="Angsana New"/>
          <w:b/>
          <w:bCs/>
          <w:lang w:val="en-US"/>
        </w:rPr>
        <w:t xml:space="preserve">: </w:t>
      </w:r>
      <w:r w:rsidR="000512AB">
        <w:rPr>
          <w:rFonts w:hAnsi="Angsana New" w:hint="cs"/>
          <w:b/>
          <w:bCs/>
          <w:cs/>
          <w:lang w:val="en-US"/>
        </w:rPr>
        <w:t xml:space="preserve"> </w:t>
      </w:r>
      <w:r w:rsidR="00E31ED6">
        <w:rPr>
          <w:rFonts w:hAnsi="Angsana New"/>
          <w:b/>
          <w:bCs/>
          <w:lang w:val="en-US"/>
        </w:rPr>
        <w:t xml:space="preserve"> </w:t>
      </w:r>
      <w:r w:rsidR="0054219C">
        <w:rPr>
          <w:rFonts w:hAnsi="Angsana New" w:hint="cs"/>
          <w:b/>
          <w:bCs/>
          <w:cs/>
          <w:lang w:val="en-US"/>
        </w:rPr>
        <w:tab/>
      </w:r>
      <w:r w:rsidR="000512AB">
        <w:rPr>
          <w:rFonts w:hAnsi="Angsana New" w:hint="cs"/>
          <w:b/>
          <w:bCs/>
          <w:cs/>
          <w:lang w:val="en-US"/>
        </w:rPr>
        <w:t xml:space="preserve"> </w:t>
      </w:r>
      <w:r>
        <w:rPr>
          <w:rFonts w:hAnsi="Angsana New"/>
          <w:b/>
          <w:bCs/>
          <w:cs/>
        </w:rPr>
        <w:t>บาท</w:t>
      </w:r>
    </w:p>
    <w:p w:rsidR="0086344A" w:rsidRDefault="0086344A">
      <w:pPr>
        <w:rPr>
          <w:rFonts w:hAnsi="Angsana New"/>
          <w:b/>
          <w:bCs/>
          <w:cs/>
        </w:rPr>
      </w:pPr>
    </w:p>
    <w:p w:rsidR="00CB173C" w:rsidRDefault="00CB173C">
      <w:pPr>
        <w:rPr>
          <w:rFonts w:hAnsi="Angsana New"/>
          <w:b/>
          <w:bCs/>
          <w:cs/>
        </w:rPr>
      </w:pPr>
    </w:p>
    <w:p w:rsidR="005F69E7" w:rsidRDefault="005F69E7" w:rsidP="00B64230">
      <w:pPr>
        <w:rPr>
          <w:rFonts w:hAnsi="Angsana New"/>
          <w:b/>
          <w:bCs/>
          <w:cs/>
        </w:rPr>
      </w:pPr>
    </w:p>
    <w:p w:rsidR="005F69E7" w:rsidRDefault="005F69E7" w:rsidP="00B64230">
      <w:pPr>
        <w:rPr>
          <w:rFonts w:hAnsi="Angsana New"/>
          <w:b/>
          <w:bCs/>
          <w:cs/>
        </w:rPr>
      </w:pPr>
    </w:p>
    <w:p w:rsidR="005F69E7" w:rsidRDefault="005F69E7" w:rsidP="00B64230">
      <w:pPr>
        <w:rPr>
          <w:rFonts w:hAnsi="Angsana New"/>
          <w:b/>
          <w:bCs/>
          <w:cs/>
        </w:rPr>
      </w:pPr>
    </w:p>
    <w:p w:rsidR="00950226" w:rsidRPr="00AF56D4" w:rsidRDefault="00950226" w:rsidP="00B64230">
      <w:pPr>
        <w:rPr>
          <w:rFonts w:hAnsi="Angsana New"/>
          <w:b/>
          <w:bCs/>
          <w:lang w:val="en-US"/>
        </w:rPr>
      </w:pPr>
    </w:p>
    <w:p w:rsidR="00950226" w:rsidRDefault="00950226" w:rsidP="00B64230">
      <w:pPr>
        <w:rPr>
          <w:rFonts w:hAnsi="Angsana New"/>
          <w:b/>
          <w:bCs/>
          <w:cs/>
        </w:rPr>
      </w:pPr>
    </w:p>
    <w:p w:rsidR="0086344A" w:rsidRDefault="0086344A" w:rsidP="00B64230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วันที่เกิดเหตุ  :  </w:t>
      </w:r>
      <w:r w:rsidR="00205195">
        <w:rPr>
          <w:rFonts w:hAnsi="Angsana New" w:hint="cs"/>
          <w:cs/>
          <w:lang w:val="en-US"/>
        </w:rPr>
        <w:t>26</w:t>
      </w:r>
      <w:r w:rsidR="001926C1">
        <w:rPr>
          <w:rFonts w:hAnsi="Angsana New" w:hint="cs"/>
          <w:cs/>
          <w:lang w:val="en-US"/>
        </w:rPr>
        <w:t>/11</w:t>
      </w:r>
      <w:r w:rsidR="00657423">
        <w:rPr>
          <w:rFonts w:hAnsi="Angsana New" w:hint="cs"/>
          <w:cs/>
          <w:lang w:val="en-US"/>
        </w:rPr>
        <w:t>/2557</w:t>
      </w:r>
      <w:r w:rsidR="00D11ADD">
        <w:rPr>
          <w:rFonts w:hAnsi="Angsana New" w:hint="cs"/>
          <w:cs/>
        </w:rPr>
        <w:t xml:space="preserve"> </w:t>
      </w:r>
      <w:r w:rsidR="00D11ADD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>เวลา  :</w:t>
      </w:r>
      <w:r w:rsidR="008E0434">
        <w:rPr>
          <w:rFonts w:hAnsi="Angsana New" w:hint="cs"/>
          <w:cs/>
        </w:rPr>
        <w:t xml:space="preserve"> </w:t>
      </w:r>
      <w:r w:rsidR="00470E91">
        <w:rPr>
          <w:rFonts w:hAnsi="Angsana New" w:hint="cs"/>
          <w:cs/>
          <w:lang w:val="en-US"/>
        </w:rPr>
        <w:t>05.20</w:t>
      </w:r>
      <w:r>
        <w:rPr>
          <w:rFonts w:hAnsi="Angsana New"/>
          <w:b/>
          <w:bCs/>
          <w:cs/>
        </w:rPr>
        <w:t xml:space="preserve"> น.</w:t>
      </w:r>
    </w:p>
    <w:p w:rsidR="0086344A" w:rsidRPr="00E31ED6" w:rsidRDefault="0086344A" w:rsidP="00B64230">
      <w:pPr>
        <w:rPr>
          <w:rFonts w:hAnsi="Angsana New"/>
          <w:b/>
          <w:bCs/>
          <w:cs/>
          <w:lang w:val="en-US"/>
        </w:rPr>
      </w:pPr>
      <w:r>
        <w:rPr>
          <w:rFonts w:hAnsi="Angsana New"/>
          <w:b/>
          <w:bCs/>
          <w:cs/>
        </w:rPr>
        <w:t xml:space="preserve">สถานที่เกิดเหตุ  </w:t>
      </w:r>
      <w:r w:rsidRPr="00D63FEB">
        <w:rPr>
          <w:rFonts w:hAnsi="Angsana New"/>
          <w:cs/>
        </w:rPr>
        <w:t xml:space="preserve">: </w:t>
      </w:r>
      <w:r w:rsidR="00816351">
        <w:rPr>
          <w:rFonts w:hAnsi="Angsana New" w:hint="cs"/>
          <w:cs/>
          <w:lang w:val="en-US"/>
        </w:rPr>
        <w:t xml:space="preserve"> </w:t>
      </w:r>
      <w:r w:rsidR="00470E91">
        <w:rPr>
          <w:rFonts w:hAnsi="Angsana New" w:hint="cs"/>
          <w:cs/>
          <w:lang w:val="en-US"/>
        </w:rPr>
        <w:t>ก่อนเข้าด่านทับช้าง ( ขาเข้าบางนา )  แขวงสะพานสูง  เขตสะพานสูง  กทม.</w:t>
      </w:r>
    </w:p>
    <w:p w:rsidR="0086344A" w:rsidRPr="00A36CC1" w:rsidRDefault="0086344A" w:rsidP="00B64230">
      <w:pPr>
        <w:rPr>
          <w:rFonts w:hAnsi="Angsana New"/>
          <w:cs/>
        </w:rPr>
      </w:pPr>
      <w:r>
        <w:rPr>
          <w:rFonts w:hAnsi="Angsana New"/>
          <w:b/>
          <w:bCs/>
          <w:cs/>
        </w:rPr>
        <w:t>สถานีตำรวจ  :</w:t>
      </w:r>
      <w:r w:rsidR="00C9077A">
        <w:rPr>
          <w:rFonts w:hAnsi="Angsana New" w:hint="cs"/>
          <w:cs/>
        </w:rPr>
        <w:tab/>
      </w:r>
      <w:r w:rsidR="008F6E02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 xml:space="preserve">พนักงานสอบสวน  : </w:t>
      </w:r>
    </w:p>
    <w:p w:rsidR="0086344A" w:rsidRDefault="0086344A" w:rsidP="00FC22F9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>ความเห็น  :</w:t>
      </w:r>
      <w:r w:rsidR="008F6E02">
        <w:rPr>
          <w:rFonts w:hAnsi="Angsana New" w:hint="cs"/>
          <w:cs/>
        </w:rPr>
        <w:tab/>
      </w:r>
      <w:r w:rsidR="008B2348">
        <w:rPr>
          <w:rFonts w:hAnsi="Angsana New" w:hint="cs"/>
          <w:cs/>
        </w:rPr>
        <w:tab/>
      </w:r>
      <w:r w:rsidR="001A77F7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>ประจำวันข้อที่  :</w:t>
      </w:r>
      <w:r w:rsidR="00A36CC1">
        <w:rPr>
          <w:rFonts w:hAnsi="Angsana New" w:hint="cs"/>
          <w:b/>
          <w:bCs/>
          <w:cs/>
        </w:rPr>
        <w:t xml:space="preserve"> </w:t>
      </w:r>
      <w:r w:rsidR="00D11ADD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 xml:space="preserve"> วันที่  :</w:t>
      </w:r>
      <w:r w:rsidR="008B2348">
        <w:rPr>
          <w:rFonts w:hAnsi="Angsana New" w:hint="cs"/>
          <w:cs/>
        </w:rPr>
        <w:tab/>
      </w:r>
      <w:r>
        <w:rPr>
          <w:rFonts w:hAnsi="Angsana New"/>
          <w:b/>
          <w:bCs/>
          <w:cs/>
        </w:rPr>
        <w:t>เวลา  :</w:t>
      </w:r>
      <w:r w:rsidR="0040585E">
        <w:rPr>
          <w:rFonts w:hAnsi="Angsana New" w:hint="cs"/>
          <w:cs/>
        </w:rPr>
        <w:t xml:space="preserve"> </w:t>
      </w:r>
      <w:r w:rsidR="00071ECF">
        <w:rPr>
          <w:rFonts w:hAnsi="Angsana New" w:hint="cs"/>
          <w:b/>
          <w:bCs/>
          <w:cs/>
        </w:rPr>
        <w:t>น.</w:t>
      </w:r>
    </w:p>
    <w:p w:rsidR="0086344A" w:rsidRDefault="0086344A">
      <w:pPr>
        <w:rPr>
          <w:rFonts w:hAnsi="Angsana New"/>
          <w:b/>
          <w:bCs/>
          <w:u w:val="single"/>
          <w:lang w:val="en-US"/>
        </w:rPr>
      </w:pP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  <w:r>
        <w:rPr>
          <w:rFonts w:hAnsi="Angsana New"/>
          <w:b/>
          <w:bCs/>
          <w:u w:val="single"/>
          <w:cs/>
        </w:rPr>
        <w:tab/>
      </w:r>
    </w:p>
    <w:p w:rsidR="0086344A" w:rsidRDefault="0086344A">
      <w:pPr>
        <w:pStyle w:val="2"/>
        <w:rPr>
          <w:rFonts w:hAnsi="Angsana New"/>
          <w:sz w:val="26"/>
          <w:szCs w:val="26"/>
          <w:cs/>
        </w:rPr>
      </w:pPr>
      <w:r>
        <w:rPr>
          <w:rFonts w:hAnsi="Angsana New"/>
          <w:sz w:val="26"/>
          <w:szCs w:val="26"/>
          <w:cs/>
        </w:rPr>
        <w:t>รายละเอียดการเกิดเหตุ</w:t>
      </w:r>
    </w:p>
    <w:p w:rsidR="00FA7CD5" w:rsidRPr="0092509F" w:rsidRDefault="008B2348" w:rsidP="007D5123">
      <w:pPr>
        <w:rPr>
          <w:rFonts w:hAnsi="Angsana New"/>
          <w:cs/>
          <w:lang w:val="en-US"/>
        </w:rPr>
      </w:pPr>
      <w:r>
        <w:rPr>
          <w:rFonts w:hAnsi="Angsana New" w:hint="cs"/>
          <w:cs/>
        </w:rPr>
        <w:tab/>
      </w:r>
      <w:r w:rsidR="00816351">
        <w:rPr>
          <w:rFonts w:hAnsi="Angsana New" w:hint="cs"/>
          <w:cs/>
          <w:lang w:val="en-US"/>
        </w:rPr>
        <w:t xml:space="preserve">จากการสอบปากคำผู้ขับขี่รถประกันข้อเท็จจริงฟังได้ว่า  </w:t>
      </w:r>
      <w:r w:rsidR="00E2261C">
        <w:rPr>
          <w:rFonts w:hAnsi="Angsana New" w:hint="cs"/>
          <w:cs/>
          <w:lang w:val="en-US"/>
        </w:rPr>
        <w:t>รถประกัน</w:t>
      </w:r>
      <w:r w:rsidR="004A7BED">
        <w:rPr>
          <w:rFonts w:hAnsi="Angsana New" w:hint="cs"/>
          <w:cs/>
          <w:lang w:val="en-US"/>
        </w:rPr>
        <w:t>แล่นมาตาม</w:t>
      </w:r>
      <w:r w:rsidR="00A36CC1">
        <w:rPr>
          <w:rFonts w:hAnsi="Angsana New" w:hint="cs"/>
          <w:cs/>
          <w:lang w:val="en-US"/>
        </w:rPr>
        <w:t>ถนน</w:t>
      </w:r>
      <w:r w:rsidR="00470E91">
        <w:rPr>
          <w:rFonts w:hAnsi="Angsana New" w:hint="cs"/>
          <w:cs/>
          <w:lang w:val="en-US"/>
        </w:rPr>
        <w:t>ทางด้านวงแหวนฯกาญจนาภิเษก  จากทางด้านบางปะอินมุ่งหน้าบางนา  ในช่องทางที่ 2 นับจากทางด้านซ้าย  ส่วนรถคู่กรณีแล่นมาในทิศทางเดียวกันกับรถประกัน  ในช่องทางที่ 3  ขณะเกิดเหตุ ก่อนถึงทางเข้าด่านทับช้างรถคู่กรณีเปลี่ยนช่องทางมาด้านซ้าย  เนื่องจากช่องเข้าด่านด้านขวาปิด  เฉี่ยวชนรถประกันแล่นมาทางตรง  ทำให้ได้รับความเสียหายทั้งสองฝ่าย</w:t>
      </w:r>
    </w:p>
    <w:p w:rsidR="000E708E" w:rsidRDefault="00EE11BE" w:rsidP="00DA7CE8">
      <w:pPr>
        <w:pStyle w:val="3"/>
        <w:rPr>
          <w:rFonts w:hAnsi="Angsana New"/>
          <w:b w:val="0"/>
          <w:bCs w:val="0"/>
          <w:sz w:val="26"/>
          <w:szCs w:val="26"/>
          <w:lang w:val="en-US"/>
        </w:rPr>
      </w:pPr>
      <w:r>
        <w:rPr>
          <w:rFonts w:hAnsi="Angsana New" w:hint="cs"/>
          <w:b w:val="0"/>
          <w:bCs w:val="0"/>
          <w:sz w:val="26"/>
          <w:szCs w:val="26"/>
          <w:cs/>
          <w:lang w:val="en-US"/>
        </w:rPr>
        <w:tab/>
        <w:t>อุบัติเหตุครั้ง</w:t>
      </w:r>
      <w:r w:rsidR="00F77B55">
        <w:rPr>
          <w:rFonts w:hAnsi="Angsana New" w:hint="cs"/>
          <w:b w:val="0"/>
          <w:bCs w:val="0"/>
          <w:sz w:val="26"/>
          <w:szCs w:val="26"/>
          <w:cs/>
          <w:lang w:val="en-US"/>
        </w:rPr>
        <w:t>นี้ ทางบริษัทพิจารณาแล้วเห็นว่า</w:t>
      </w:r>
      <w:r w:rsidR="000E708E">
        <w:rPr>
          <w:rFonts w:hAnsi="Angsana New" w:hint="cs"/>
          <w:b w:val="0"/>
          <w:bCs w:val="0"/>
          <w:sz w:val="26"/>
          <w:szCs w:val="26"/>
          <w:cs/>
          <w:lang w:val="en-US"/>
        </w:rPr>
        <w:t>เป็นความประมาทของรถคู่กรณีและทางผู้ขับขี่ยอมรับผิด</w:t>
      </w:r>
    </w:p>
    <w:p w:rsidR="00DA78B6" w:rsidRPr="0089659E" w:rsidRDefault="001646B2" w:rsidP="00DA7CE8">
      <w:pPr>
        <w:pStyle w:val="3"/>
        <w:rPr>
          <w:rFonts w:hAnsi="Angsana New"/>
          <w:sz w:val="26"/>
          <w:szCs w:val="26"/>
          <w:cs/>
        </w:rPr>
      </w:pPr>
      <w:r w:rsidRPr="0089659E">
        <w:rPr>
          <w:rFonts w:hAnsi="Angsana New"/>
          <w:sz w:val="26"/>
          <w:szCs w:val="26"/>
          <w:cs/>
        </w:rPr>
        <w:t xml:space="preserve"> </w:t>
      </w:r>
      <w:r w:rsidR="0086344A" w:rsidRPr="0089659E">
        <w:rPr>
          <w:rFonts w:hAnsi="Angsana New"/>
          <w:sz w:val="26"/>
          <w:szCs w:val="26"/>
          <w:cs/>
        </w:rPr>
        <w:t>สรุ</w:t>
      </w:r>
      <w:r w:rsidR="00DA7CE8" w:rsidRPr="0089659E">
        <w:rPr>
          <w:rFonts w:hAnsi="Angsana New" w:hint="cs"/>
          <w:sz w:val="26"/>
          <w:szCs w:val="26"/>
          <w:cs/>
        </w:rPr>
        <w:t>ป</w:t>
      </w:r>
    </w:p>
    <w:p w:rsidR="00A765EB" w:rsidRPr="00F77B55" w:rsidRDefault="00DA7CE8" w:rsidP="000F0DE5">
      <w:pPr>
        <w:rPr>
          <w:rFonts w:hAnsi="Angsana New"/>
          <w:b/>
          <w:bCs/>
          <w:cs/>
          <w:lang w:val="en-US"/>
        </w:rPr>
      </w:pPr>
      <w:r w:rsidRPr="00110BDE">
        <w:rPr>
          <w:rFonts w:hAnsi="Angsana New" w:hint="cs"/>
          <w:cs/>
        </w:rPr>
        <w:t>1.</w:t>
      </w:r>
      <w:r w:rsidR="008F7E34" w:rsidRPr="00110BDE">
        <w:rPr>
          <w:rFonts w:hAnsi="Angsana New" w:hint="cs"/>
          <w:cs/>
        </w:rPr>
        <w:t xml:space="preserve"> </w:t>
      </w:r>
      <w:r w:rsidR="005972C7">
        <w:rPr>
          <w:rFonts w:hAnsi="Angsana New" w:hint="cs"/>
          <w:cs/>
        </w:rPr>
        <w:t>รถประกัน</w:t>
      </w:r>
      <w:r w:rsidR="000E708E">
        <w:rPr>
          <w:rFonts w:hAnsi="Angsana New" w:hint="cs"/>
          <w:cs/>
        </w:rPr>
        <w:t>เป็นฝ่ายถูก</w:t>
      </w:r>
      <w:r w:rsidR="007F390E">
        <w:rPr>
          <w:rFonts w:hAnsi="Angsana New" w:hint="cs"/>
          <w:cs/>
        </w:rPr>
        <w:t xml:space="preserve"> </w:t>
      </w:r>
      <w:r w:rsidR="008E17C2">
        <w:rPr>
          <w:rFonts w:hAnsi="Angsana New" w:hint="cs"/>
          <w:cs/>
        </w:rPr>
        <w:t>จัดทำ</w:t>
      </w:r>
      <w:r w:rsidR="000E708E">
        <w:rPr>
          <w:rFonts w:hAnsi="Angsana New" w:hint="cs"/>
          <w:cs/>
        </w:rPr>
        <w:t>ประกันภัย</w:t>
      </w:r>
      <w:r w:rsidR="00132F33">
        <w:rPr>
          <w:rFonts w:hAnsi="Angsana New" w:hint="cs"/>
          <w:cs/>
        </w:rPr>
        <w:t>ประเภท 1 บริษัท</w:t>
      </w:r>
      <w:r w:rsidR="000E708E">
        <w:rPr>
          <w:rFonts w:hAnsi="Angsana New" w:hint="cs"/>
          <w:cs/>
        </w:rPr>
        <w:t>ฯ</w:t>
      </w:r>
      <w:r w:rsidR="00132F33">
        <w:rPr>
          <w:rFonts w:hAnsi="Angsana New" w:hint="cs"/>
          <w:cs/>
        </w:rPr>
        <w:t>ออกหลักฐานแนะนำให้ติดต่อทางท่านโดยตรง</w:t>
      </w:r>
      <w:r w:rsidR="000E708E">
        <w:rPr>
          <w:rFonts w:hAnsi="Angsana New" w:hint="cs"/>
          <w:cs/>
        </w:rPr>
        <w:t xml:space="preserve">  ส่วนการเรียกร้องค่าเสียหาย ทางบริษัทฯรับหลักฐานจากบริษัท ประกันคุ้มภัย  ประกันภัยประเภท 3 ของรถคู่กรณีแนบพร้อมรายงานฉบับนี้แล้ว</w:t>
      </w:r>
    </w:p>
    <w:p w:rsidR="008E3F72" w:rsidRPr="001646B2" w:rsidRDefault="00134C6A" w:rsidP="00F77B55">
      <w:pPr>
        <w:pStyle w:val="3"/>
        <w:rPr>
          <w:rFonts w:hAnsi="Angsana New"/>
          <w:b w:val="0"/>
          <w:bCs w:val="0"/>
          <w:sz w:val="26"/>
          <w:szCs w:val="26"/>
          <w:cs/>
        </w:rPr>
      </w:pPr>
      <w:r>
        <w:rPr>
          <w:rFonts w:hAnsi="Angsana New" w:hint="cs"/>
          <w:b w:val="0"/>
          <w:bCs w:val="0"/>
          <w:sz w:val="26"/>
          <w:szCs w:val="26"/>
          <w:cs/>
        </w:rPr>
        <w:t>2</w:t>
      </w:r>
      <w:r w:rsidR="00EE11BE">
        <w:rPr>
          <w:rFonts w:hAnsi="Angsana New" w:hint="cs"/>
          <w:b w:val="0"/>
          <w:bCs w:val="0"/>
          <w:sz w:val="26"/>
          <w:szCs w:val="26"/>
          <w:cs/>
        </w:rPr>
        <w:t>. รถคู่กร</w:t>
      </w:r>
      <w:r w:rsidR="00F77B55">
        <w:rPr>
          <w:rFonts w:hAnsi="Angsana New" w:hint="cs"/>
          <w:b w:val="0"/>
          <w:bCs w:val="0"/>
          <w:sz w:val="26"/>
          <w:szCs w:val="26"/>
          <w:cs/>
        </w:rPr>
        <w:t>ณี</w:t>
      </w:r>
      <w:r w:rsidR="000E708E">
        <w:rPr>
          <w:rFonts w:hAnsi="Angsana New" w:hint="cs"/>
          <w:b w:val="0"/>
          <w:bCs w:val="0"/>
          <w:sz w:val="26"/>
          <w:szCs w:val="26"/>
          <w:cs/>
        </w:rPr>
        <w:t>เป็นฝ่าย</w:t>
      </w:r>
      <w:r w:rsidR="00132F33">
        <w:rPr>
          <w:rFonts w:hAnsi="Angsana New" w:hint="cs"/>
          <w:b w:val="0"/>
          <w:bCs w:val="0"/>
          <w:sz w:val="26"/>
          <w:szCs w:val="26"/>
          <w:cs/>
        </w:rPr>
        <w:t>ประมาท</w:t>
      </w:r>
      <w:r w:rsidR="00F77B55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8E17C2">
        <w:rPr>
          <w:rFonts w:hAnsi="Angsana New" w:hint="cs"/>
          <w:b w:val="0"/>
          <w:bCs w:val="0"/>
          <w:sz w:val="26"/>
          <w:szCs w:val="26"/>
          <w:cs/>
        </w:rPr>
        <w:t xml:space="preserve"> จัดทำ</w:t>
      </w:r>
      <w:r w:rsidR="000E708E">
        <w:rPr>
          <w:rFonts w:hAnsi="Angsana New" w:hint="cs"/>
          <w:b w:val="0"/>
          <w:bCs w:val="0"/>
          <w:sz w:val="26"/>
          <w:szCs w:val="26"/>
          <w:cs/>
        </w:rPr>
        <w:t xml:space="preserve">ประกันภัยประเภท 3  </w:t>
      </w:r>
      <w:r w:rsidR="000E708E" w:rsidRPr="000E708E">
        <w:rPr>
          <w:rFonts w:hAnsi="Angsana New" w:hint="cs"/>
          <w:b w:val="0"/>
          <w:bCs w:val="0"/>
          <w:sz w:val="26"/>
          <w:szCs w:val="26"/>
          <w:cs/>
        </w:rPr>
        <w:t>บริษัท ประกันคุ้มภัย</w:t>
      </w:r>
      <w:r w:rsidR="000E708E">
        <w:rPr>
          <w:rFonts w:hAnsi="Angsana New" w:hint="cs"/>
          <w:cs/>
        </w:rPr>
        <w:t xml:space="preserve">  </w:t>
      </w:r>
      <w:r w:rsidR="00F77B55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8E3F72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0E708E">
        <w:rPr>
          <w:rFonts w:hAnsi="Angsana New" w:hint="cs"/>
          <w:b w:val="0"/>
          <w:bCs w:val="0"/>
          <w:sz w:val="26"/>
          <w:szCs w:val="26"/>
          <w:cs/>
        </w:rPr>
        <w:t>จัดซ่อมความเสียหายเอง</w:t>
      </w:r>
    </w:p>
    <w:p w:rsidR="008E3F72" w:rsidRDefault="008E3F72" w:rsidP="008F7E34">
      <w:pPr>
        <w:pStyle w:val="3"/>
        <w:rPr>
          <w:rFonts w:hAnsi="Angsana New"/>
          <w:sz w:val="26"/>
          <w:szCs w:val="26"/>
          <w:cs/>
        </w:rPr>
      </w:pPr>
    </w:p>
    <w:p w:rsidR="008E3F72" w:rsidRDefault="008E3F72" w:rsidP="008F7E34">
      <w:pPr>
        <w:pStyle w:val="3"/>
        <w:rPr>
          <w:rFonts w:hAnsi="Angsana New"/>
          <w:sz w:val="26"/>
          <w:szCs w:val="26"/>
          <w:cs/>
        </w:rPr>
      </w:pPr>
    </w:p>
    <w:p w:rsidR="008F7E34" w:rsidRPr="00EE7223" w:rsidRDefault="0086344A" w:rsidP="008F7E34">
      <w:pPr>
        <w:pStyle w:val="3"/>
        <w:rPr>
          <w:rFonts w:hAnsi="Angsana New"/>
          <w:sz w:val="26"/>
          <w:szCs w:val="26"/>
          <w:cs/>
        </w:rPr>
      </w:pPr>
      <w:r w:rsidRPr="00EE7223">
        <w:rPr>
          <w:rFonts w:hAnsi="Angsana New"/>
          <w:sz w:val="26"/>
          <w:szCs w:val="26"/>
          <w:cs/>
        </w:rPr>
        <w:t>สิ่งที่ส่งมาด้วย</w:t>
      </w:r>
    </w:p>
    <w:p w:rsidR="008F7E34" w:rsidRPr="00C15B86" w:rsidRDefault="00997231" w:rsidP="00997231">
      <w:pPr>
        <w:pStyle w:val="3"/>
        <w:rPr>
          <w:rFonts w:hAnsi="Angsana New"/>
          <w:sz w:val="26"/>
          <w:szCs w:val="26"/>
          <w:cs/>
        </w:rPr>
      </w:pPr>
      <w:r w:rsidRPr="00C15B86">
        <w:rPr>
          <w:rFonts w:hAnsi="Angsana New" w:hint="cs"/>
          <w:b w:val="0"/>
          <w:bCs w:val="0"/>
          <w:sz w:val="26"/>
          <w:szCs w:val="26"/>
          <w:cs/>
        </w:rPr>
        <w:t>1.</w:t>
      </w:r>
      <w:r w:rsidRPr="00C15B86">
        <w:rPr>
          <w:rFonts w:hAnsi="Angsana New" w:hint="cs"/>
          <w:sz w:val="26"/>
          <w:szCs w:val="26"/>
          <w:cs/>
        </w:rPr>
        <w:t xml:space="preserve">  </w:t>
      </w:r>
      <w:r w:rsidRPr="00C15B86">
        <w:rPr>
          <w:rFonts w:hAnsi="Angsana New" w:hint="cs"/>
          <w:b w:val="0"/>
          <w:bCs w:val="0"/>
          <w:sz w:val="26"/>
          <w:szCs w:val="26"/>
          <w:cs/>
        </w:rPr>
        <w:t xml:space="preserve">ภาพถ่าย           </w:t>
      </w:r>
      <w:r w:rsidR="002A7365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9A0CCD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2114F1">
        <w:rPr>
          <w:rFonts w:hAnsi="Angsana New" w:hint="cs"/>
          <w:b w:val="0"/>
          <w:bCs w:val="0"/>
          <w:sz w:val="26"/>
          <w:szCs w:val="26"/>
          <w:cs/>
          <w:lang w:val="en-US"/>
        </w:rPr>
        <w:t xml:space="preserve">       </w:t>
      </w:r>
      <w:r w:rsidR="007F390E">
        <w:rPr>
          <w:rFonts w:hAnsi="Angsana New" w:hint="cs"/>
          <w:b w:val="0"/>
          <w:bCs w:val="0"/>
          <w:sz w:val="26"/>
          <w:szCs w:val="26"/>
          <w:cs/>
          <w:lang w:val="en-US"/>
        </w:rPr>
        <w:t xml:space="preserve">  </w:t>
      </w:r>
      <w:r w:rsidR="00F77B55">
        <w:rPr>
          <w:rFonts w:hAnsi="Angsana New" w:hint="cs"/>
          <w:b w:val="0"/>
          <w:bCs w:val="0"/>
          <w:sz w:val="26"/>
          <w:szCs w:val="26"/>
          <w:cs/>
          <w:lang w:val="en-US"/>
        </w:rPr>
        <w:t xml:space="preserve">     </w:t>
      </w:r>
      <w:r w:rsidR="00500240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C657F9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500240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0E708E">
        <w:rPr>
          <w:rFonts w:hAnsi="Angsana New" w:hint="cs"/>
          <w:b w:val="0"/>
          <w:bCs w:val="0"/>
          <w:sz w:val="26"/>
          <w:szCs w:val="26"/>
          <w:cs/>
        </w:rPr>
        <w:t xml:space="preserve">                      9</w:t>
      </w:r>
      <w:r w:rsidR="00075A1C">
        <w:rPr>
          <w:rFonts w:hAnsi="Angsana New" w:hint="cs"/>
          <w:b w:val="0"/>
          <w:bCs w:val="0"/>
          <w:sz w:val="26"/>
          <w:szCs w:val="26"/>
          <w:cs/>
        </w:rPr>
        <w:t xml:space="preserve">  </w:t>
      </w:r>
      <w:r w:rsidR="00A765EB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7F390E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EE11BE">
        <w:rPr>
          <w:rFonts w:hAnsi="Angsana New" w:hint="cs"/>
          <w:b w:val="0"/>
          <w:bCs w:val="0"/>
          <w:sz w:val="26"/>
          <w:szCs w:val="26"/>
          <w:cs/>
        </w:rPr>
        <w:t xml:space="preserve">  </w:t>
      </w:r>
      <w:r w:rsidR="008E3F72">
        <w:rPr>
          <w:rFonts w:hAnsi="Angsana New" w:hint="cs"/>
          <w:b w:val="0"/>
          <w:bCs w:val="0"/>
          <w:sz w:val="26"/>
          <w:szCs w:val="26"/>
          <w:cs/>
        </w:rPr>
        <w:t xml:space="preserve"> </w:t>
      </w:r>
      <w:r w:rsidR="00F53141">
        <w:rPr>
          <w:rFonts w:hAnsi="Angsana New" w:hint="cs"/>
          <w:b w:val="0"/>
          <w:bCs w:val="0"/>
          <w:sz w:val="26"/>
          <w:szCs w:val="26"/>
          <w:cs/>
        </w:rPr>
        <w:t xml:space="preserve">  </w:t>
      </w:r>
      <w:r w:rsidRPr="00C15B86">
        <w:rPr>
          <w:rFonts w:hAnsi="Angsana New" w:hint="cs"/>
          <w:b w:val="0"/>
          <w:bCs w:val="0"/>
          <w:sz w:val="26"/>
          <w:szCs w:val="26"/>
          <w:cs/>
        </w:rPr>
        <w:t>ภาพ</w:t>
      </w:r>
    </w:p>
    <w:p w:rsidR="00A765EB" w:rsidRDefault="006F5AD2" w:rsidP="006F5AD2">
      <w:pPr>
        <w:tabs>
          <w:tab w:val="left" w:pos="2156"/>
          <w:tab w:val="left" w:pos="2738"/>
        </w:tabs>
        <w:rPr>
          <w:rFonts w:hAnsi="Angsana New"/>
          <w:cs/>
        </w:rPr>
      </w:pPr>
      <w:r>
        <w:rPr>
          <w:rFonts w:hAnsi="Angsana New" w:hint="cs"/>
          <w:cs/>
        </w:rPr>
        <w:t>2. สำเนา</w:t>
      </w:r>
      <w:r w:rsidR="00EE11BE">
        <w:rPr>
          <w:rFonts w:hAnsi="Angsana New" w:hint="cs"/>
          <w:cs/>
        </w:rPr>
        <w:t>หลักฐาน</w:t>
      </w:r>
      <w:r w:rsidR="007F390E">
        <w:rPr>
          <w:rFonts w:hAnsi="Angsana New" w:hint="cs"/>
          <w:cs/>
        </w:rPr>
        <w:t xml:space="preserve">          </w:t>
      </w:r>
      <w:r w:rsidR="007E184D">
        <w:rPr>
          <w:rFonts w:hAnsi="Angsana New" w:hint="cs"/>
          <w:cs/>
        </w:rPr>
        <w:t xml:space="preserve"> </w:t>
      </w:r>
      <w:r w:rsidR="002C2D25">
        <w:rPr>
          <w:rFonts w:hAnsi="Angsana New" w:hint="cs"/>
          <w:cs/>
        </w:rPr>
        <w:t xml:space="preserve"> </w:t>
      </w:r>
      <w:r w:rsidR="007E184D">
        <w:rPr>
          <w:rFonts w:hAnsi="Angsana New" w:hint="cs"/>
          <w:cs/>
        </w:rPr>
        <w:t xml:space="preserve"> </w:t>
      </w:r>
      <w:r w:rsidR="002C2D25">
        <w:rPr>
          <w:rFonts w:hAnsi="Angsana New" w:hint="cs"/>
          <w:cs/>
        </w:rPr>
        <w:t xml:space="preserve">  </w:t>
      </w:r>
      <w:r w:rsidR="008E3F72">
        <w:rPr>
          <w:rFonts w:hAnsi="Angsana New" w:hint="cs"/>
          <w:cs/>
        </w:rPr>
        <w:t xml:space="preserve">    </w:t>
      </w:r>
      <w:r w:rsidR="000E708E">
        <w:rPr>
          <w:rFonts w:hAnsi="Angsana New" w:hint="cs"/>
          <w:cs/>
        </w:rPr>
        <w:t xml:space="preserve">                      </w:t>
      </w:r>
      <w:r w:rsidR="008E3F72">
        <w:rPr>
          <w:rFonts w:hAnsi="Angsana New" w:hint="cs"/>
          <w:cs/>
        </w:rPr>
        <w:t>1</w:t>
      </w:r>
      <w:r w:rsidR="00DC573B">
        <w:rPr>
          <w:rFonts w:hAnsi="Angsana New" w:hint="cs"/>
          <w:cs/>
        </w:rPr>
        <w:t xml:space="preserve">          </w:t>
      </w:r>
      <w:r>
        <w:rPr>
          <w:rFonts w:hAnsi="Angsana New" w:hint="cs"/>
          <w:cs/>
        </w:rPr>
        <w:t>ฉบับ</w:t>
      </w:r>
    </w:p>
    <w:p w:rsidR="00134C6A" w:rsidRPr="000E708E" w:rsidRDefault="000E708E">
      <w:pPr>
        <w:rPr>
          <w:rFonts w:hAnsi="Angsana New"/>
          <w:cs/>
        </w:rPr>
      </w:pPr>
      <w:r w:rsidRPr="000E708E">
        <w:rPr>
          <w:rFonts w:hAnsi="Angsana New" w:hint="cs"/>
          <w:cs/>
        </w:rPr>
        <w:t>3. หลักฐานบริษัท ประกันคุ้มภัย                  1          ฉบับ</w:t>
      </w:r>
    </w:p>
    <w:p w:rsidR="000E708E" w:rsidRDefault="000E708E">
      <w:pPr>
        <w:rPr>
          <w:rFonts w:hAnsi="Angsana New"/>
          <w:b/>
          <w:bCs/>
          <w:cs/>
        </w:rPr>
      </w:pPr>
    </w:p>
    <w:p w:rsidR="000E708E" w:rsidRDefault="000E708E">
      <w:pPr>
        <w:rPr>
          <w:rFonts w:hAnsi="Angsana New"/>
          <w:b/>
          <w:bCs/>
          <w:cs/>
        </w:rPr>
      </w:pPr>
    </w:p>
    <w:p w:rsidR="0086344A" w:rsidRPr="00C1283A" w:rsidRDefault="0086344A">
      <w:pPr>
        <w:rPr>
          <w:rFonts w:hAnsi="Angsana New"/>
          <w:cs/>
        </w:rPr>
      </w:pPr>
      <w:r>
        <w:rPr>
          <w:rFonts w:hAnsi="Angsana New" w:hint="cs"/>
          <w:b/>
          <w:bCs/>
          <w:cs/>
        </w:rPr>
        <w:t xml:space="preserve">ผู้ตรวจสอบ  :   </w:t>
      </w:r>
      <w:r w:rsidR="008E3F72">
        <w:rPr>
          <w:rFonts w:hAnsi="Angsana New" w:hint="cs"/>
          <w:cs/>
        </w:rPr>
        <w:t xml:space="preserve">นาย </w:t>
      </w:r>
      <w:r w:rsidR="00311DDC">
        <w:rPr>
          <w:rFonts w:hAnsi="Angsana New" w:hint="cs"/>
          <w:cs/>
        </w:rPr>
        <w:t>จักรกฤษ  ทักษิโณ</w:t>
      </w:r>
      <w:r w:rsidR="00311DDC">
        <w:rPr>
          <w:rFonts w:hAnsi="Angsana New" w:hint="cs"/>
          <w:cs/>
        </w:rPr>
        <w:tab/>
      </w:r>
      <w:r w:rsidR="005E398B">
        <w:rPr>
          <w:rFonts w:hAnsi="Angsana New" w:hint="cs"/>
          <w:cs/>
        </w:rPr>
        <w:tab/>
      </w:r>
      <w:r w:rsidR="005E398B">
        <w:rPr>
          <w:rFonts w:hAnsi="Angsana New" w:hint="cs"/>
          <w:cs/>
        </w:rPr>
        <w:tab/>
      </w:r>
      <w:r>
        <w:rPr>
          <w:rFonts w:hAnsi="Angsana New" w:hint="cs"/>
          <w:b/>
          <w:bCs/>
          <w:cs/>
        </w:rPr>
        <w:t xml:space="preserve">ผู้แจ้ง  : </w:t>
      </w:r>
      <w:r w:rsidR="0072117B">
        <w:rPr>
          <w:rFonts w:hAnsi="Angsana New" w:hint="cs"/>
          <w:cs/>
        </w:rPr>
        <w:t>คุณ</w:t>
      </w:r>
      <w:r w:rsidR="00645A0D">
        <w:rPr>
          <w:rFonts w:hAnsi="Angsana New" w:hint="cs"/>
          <w:cs/>
        </w:rPr>
        <w:t xml:space="preserve"> </w:t>
      </w:r>
      <w:r w:rsidR="000E708E">
        <w:rPr>
          <w:rFonts w:hAnsi="Angsana New" w:hint="cs"/>
          <w:cs/>
        </w:rPr>
        <w:t>อิทธิศักดิ์</w:t>
      </w:r>
      <w:r w:rsidR="00F77B55">
        <w:rPr>
          <w:rFonts w:hAnsi="Angsana New" w:hint="cs"/>
          <w:cs/>
        </w:rPr>
        <w:t xml:space="preserve"> ฯ</w:t>
      </w:r>
    </w:p>
    <w:p w:rsidR="0086344A" w:rsidRDefault="0086344A">
      <w:pPr>
        <w:rPr>
          <w:rFonts w:hAnsi="Angsana New"/>
          <w:b/>
          <w:bCs/>
          <w:cs/>
        </w:rPr>
      </w:pPr>
      <w:r>
        <w:rPr>
          <w:rFonts w:hAnsi="Angsana New" w:hint="cs"/>
          <w:b/>
          <w:bCs/>
          <w:cs/>
        </w:rPr>
        <w:t xml:space="preserve">วันรับแจ้ง  : </w:t>
      </w:r>
      <w:r w:rsidR="00205195">
        <w:rPr>
          <w:rFonts w:hAnsi="Angsana New" w:hint="cs"/>
          <w:cs/>
        </w:rPr>
        <w:t>26</w:t>
      </w:r>
      <w:r w:rsidR="001926C1">
        <w:rPr>
          <w:rFonts w:hAnsi="Angsana New" w:hint="cs"/>
          <w:cs/>
        </w:rPr>
        <w:t>/11</w:t>
      </w:r>
      <w:r w:rsidR="00DC573B">
        <w:rPr>
          <w:rFonts w:hAnsi="Angsana New" w:hint="cs"/>
          <w:cs/>
        </w:rPr>
        <w:t>/255</w:t>
      </w:r>
      <w:r w:rsidR="00657423">
        <w:rPr>
          <w:rFonts w:hAnsi="Angsana New" w:hint="cs"/>
          <w:cs/>
        </w:rPr>
        <w:t>7</w:t>
      </w:r>
      <w:r>
        <w:rPr>
          <w:rFonts w:hAnsi="Angsana New" w:hint="cs"/>
          <w:b/>
          <w:bCs/>
          <w:cs/>
        </w:rPr>
        <w:t xml:space="preserve"> </w:t>
      </w:r>
      <w:r w:rsidR="004B3E49">
        <w:rPr>
          <w:rFonts w:hAnsi="Angsana New" w:hint="cs"/>
          <w:b/>
          <w:bCs/>
          <w:cs/>
        </w:rPr>
        <w:t xml:space="preserve"> </w:t>
      </w:r>
      <w:r w:rsidRPr="004B3E49">
        <w:rPr>
          <w:rFonts w:hAnsi="Angsana New" w:hint="cs"/>
          <w:b/>
          <w:bCs/>
          <w:cs/>
        </w:rPr>
        <w:t>เวลา</w:t>
      </w:r>
      <w:r w:rsidR="0089659E">
        <w:rPr>
          <w:rFonts w:hAnsi="Angsana New" w:hint="cs"/>
          <w:cs/>
        </w:rPr>
        <w:t xml:space="preserve"> </w:t>
      </w:r>
      <w:r w:rsidR="000E708E">
        <w:rPr>
          <w:rFonts w:hAnsi="Angsana New" w:hint="cs"/>
          <w:cs/>
        </w:rPr>
        <w:t>05.29</w:t>
      </w:r>
      <w:r w:rsidR="00480301">
        <w:rPr>
          <w:rFonts w:hAnsi="Angsana New" w:hint="cs"/>
          <w:b/>
          <w:bCs/>
          <w:cs/>
        </w:rPr>
        <w:t xml:space="preserve"> </w:t>
      </w:r>
      <w:r>
        <w:rPr>
          <w:rFonts w:hAnsi="Angsana New" w:hint="cs"/>
          <w:b/>
          <w:bCs/>
          <w:cs/>
        </w:rPr>
        <w:t xml:space="preserve">น.   </w:t>
      </w:r>
      <w:r w:rsidR="008F7E34">
        <w:rPr>
          <w:rFonts w:hAnsi="Angsana New" w:hint="cs"/>
          <w:b/>
          <w:bCs/>
          <w:cs/>
        </w:rPr>
        <w:tab/>
      </w:r>
      <w:r w:rsidR="008F7E34">
        <w:rPr>
          <w:rFonts w:hAnsi="Angsana New" w:hint="cs"/>
          <w:b/>
          <w:bCs/>
          <w:cs/>
        </w:rPr>
        <w:tab/>
      </w:r>
      <w:r w:rsidR="00114EE0">
        <w:rPr>
          <w:rFonts w:hAnsi="Angsana New" w:hint="cs"/>
          <w:b/>
          <w:bCs/>
          <w:cs/>
        </w:rPr>
        <w:tab/>
      </w:r>
      <w:r>
        <w:rPr>
          <w:rFonts w:hAnsi="Angsana New" w:hint="cs"/>
          <w:b/>
          <w:bCs/>
          <w:cs/>
        </w:rPr>
        <w:t>ถึงที่เกิดเหตุวัน</w:t>
      </w:r>
      <w:r>
        <w:rPr>
          <w:rFonts w:hAnsi="Angsana New" w:hint="cs"/>
          <w:b/>
          <w:bCs/>
          <w:lang w:val="en-US"/>
        </w:rPr>
        <w:t xml:space="preserve"> </w:t>
      </w:r>
      <w:r w:rsidR="00C31AF6" w:rsidRPr="00C31AF6">
        <w:rPr>
          <w:rFonts w:hAnsi="Angsana New"/>
          <w:b/>
          <w:bCs/>
          <w:lang w:val="en-US"/>
        </w:rPr>
        <w:t>:</w:t>
      </w:r>
      <w:r w:rsidR="00480301">
        <w:rPr>
          <w:rFonts w:hAnsi="Angsana New" w:hint="cs"/>
          <w:cs/>
          <w:lang w:val="en-US"/>
        </w:rPr>
        <w:t xml:space="preserve"> </w:t>
      </w:r>
      <w:r w:rsidR="00205195">
        <w:rPr>
          <w:rFonts w:hAnsi="Angsana New" w:hint="cs"/>
          <w:cs/>
          <w:lang w:val="en-US"/>
        </w:rPr>
        <w:t>26</w:t>
      </w:r>
      <w:r w:rsidR="001926C1">
        <w:rPr>
          <w:rFonts w:hAnsi="Angsana New" w:hint="cs"/>
          <w:cs/>
          <w:lang w:val="en-US"/>
        </w:rPr>
        <w:t>/11</w:t>
      </w:r>
      <w:r w:rsidR="00657423">
        <w:rPr>
          <w:rFonts w:hAnsi="Angsana New" w:hint="cs"/>
          <w:cs/>
          <w:lang w:val="en-US"/>
        </w:rPr>
        <w:t>/2557</w:t>
      </w:r>
      <w:r w:rsidR="004B3E49">
        <w:rPr>
          <w:rFonts w:hAnsi="Angsana New" w:hint="cs"/>
          <w:cs/>
          <w:lang w:val="en-US"/>
        </w:rPr>
        <w:t xml:space="preserve"> </w:t>
      </w:r>
      <w:r>
        <w:rPr>
          <w:rFonts w:hAnsi="Angsana New" w:hint="cs"/>
          <w:b/>
          <w:bCs/>
          <w:cs/>
          <w:lang w:val="en-US"/>
        </w:rPr>
        <w:t xml:space="preserve">เวลา </w:t>
      </w:r>
      <w:r w:rsidR="000E708E">
        <w:rPr>
          <w:rFonts w:hAnsi="Angsana New" w:hint="cs"/>
          <w:cs/>
          <w:lang w:val="en-US"/>
        </w:rPr>
        <w:t>05.55</w:t>
      </w:r>
      <w:r>
        <w:rPr>
          <w:rFonts w:hAnsi="Angsana New" w:hint="cs"/>
          <w:b/>
          <w:bCs/>
          <w:cs/>
          <w:lang w:val="en-US"/>
        </w:rPr>
        <w:t xml:space="preserve"> </w:t>
      </w:r>
      <w:r>
        <w:rPr>
          <w:rFonts w:hAnsi="Angsana New" w:hint="cs"/>
          <w:b/>
          <w:bCs/>
          <w:cs/>
        </w:rPr>
        <w:t>น.</w:t>
      </w:r>
      <w:r w:rsidR="00EE7223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 xml:space="preserve"> </w:t>
      </w:r>
      <w:r w:rsidR="007F390E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 xml:space="preserve"> </w:t>
      </w:r>
    </w:p>
    <w:p w:rsidR="0086344A" w:rsidRDefault="0086344A">
      <w:pPr>
        <w:rPr>
          <w:rFonts w:hAnsi="Angsana New"/>
          <w:b/>
          <w:bCs/>
          <w:cs/>
        </w:rPr>
      </w:pPr>
    </w:p>
    <w:p w:rsidR="0086344A" w:rsidRDefault="0086344A">
      <w:pPr>
        <w:rPr>
          <w:rFonts w:hAnsi="Angsana New"/>
          <w:b/>
          <w:bCs/>
          <w:cs/>
        </w:rPr>
      </w:pPr>
    </w:p>
    <w:p w:rsidR="00105302" w:rsidRDefault="00105302">
      <w:pPr>
        <w:rPr>
          <w:rFonts w:hAnsi="Angsana New"/>
          <w:b/>
          <w:bCs/>
          <w:cs/>
        </w:rPr>
      </w:pPr>
    </w:p>
    <w:p w:rsidR="0086344A" w:rsidRDefault="0086344A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                                                                                                ลงชื่อ</w:t>
      </w:r>
    </w:p>
    <w:p w:rsidR="0086344A" w:rsidRDefault="0086344A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                                                                                             </w:t>
      </w:r>
      <w:r w:rsidR="000D5D2D">
        <w:rPr>
          <w:rFonts w:hAnsi="Angsana New"/>
          <w:b/>
          <w:bCs/>
          <w:cs/>
        </w:rPr>
        <w:t xml:space="preserve">              ( นาย</w:t>
      </w:r>
      <w:r w:rsidR="004662CA">
        <w:rPr>
          <w:rFonts w:hAnsi="Angsana New" w:hint="cs"/>
          <w:b/>
          <w:bCs/>
          <w:cs/>
        </w:rPr>
        <w:t>ประพันธ์  แสงไชย</w:t>
      </w:r>
      <w:r>
        <w:rPr>
          <w:rFonts w:hAnsi="Angsana New"/>
          <w:b/>
          <w:bCs/>
          <w:cs/>
        </w:rPr>
        <w:t xml:space="preserve"> )  </w:t>
      </w:r>
    </w:p>
    <w:p w:rsidR="0086344A" w:rsidRDefault="0086344A">
      <w:pPr>
        <w:rPr>
          <w:rFonts w:hAnsi="Angsana New"/>
          <w:b/>
          <w:bCs/>
          <w:cs/>
        </w:rPr>
      </w:pPr>
      <w:r>
        <w:rPr>
          <w:rFonts w:hAnsi="Angsana New"/>
          <w:b/>
          <w:bCs/>
          <w:cs/>
        </w:rPr>
        <w:t xml:space="preserve">                                                                                                                  </w:t>
      </w:r>
      <w:r w:rsidR="00A823EC">
        <w:rPr>
          <w:rFonts w:hAnsi="Angsana New" w:hint="cs"/>
          <w:b/>
          <w:bCs/>
          <w:cs/>
        </w:rPr>
        <w:tab/>
      </w:r>
      <w:r>
        <w:rPr>
          <w:rFonts w:hAnsi="Angsana New"/>
          <w:b/>
          <w:bCs/>
          <w:cs/>
        </w:rPr>
        <w:t xml:space="preserve"> </w:t>
      </w:r>
      <w:r w:rsidR="008F7E34">
        <w:rPr>
          <w:rFonts w:hAnsi="Angsana New" w:hint="cs"/>
          <w:b/>
          <w:bCs/>
          <w:cs/>
        </w:rPr>
        <w:t xml:space="preserve"> </w:t>
      </w:r>
      <w:r>
        <w:rPr>
          <w:rFonts w:hAnsi="Angsana New"/>
          <w:b/>
          <w:bCs/>
          <w:cs/>
        </w:rPr>
        <w:t xml:space="preserve">ผู้จัดการ        </w:t>
      </w:r>
    </w:p>
    <w:p w:rsidR="0086344A" w:rsidRDefault="0086344A">
      <w:pPr>
        <w:rPr>
          <w:rFonts w:hAnsi="Angsana New"/>
          <w:b/>
          <w:bCs/>
          <w:cs/>
        </w:rPr>
      </w:pPr>
    </w:p>
    <w:p w:rsidR="0086344A" w:rsidRDefault="0086344A">
      <w:pPr>
        <w:rPr>
          <w:rFonts w:hAnsi="Angsana New"/>
          <w:b/>
          <w:bCs/>
          <w:cs/>
        </w:rPr>
      </w:pPr>
    </w:p>
    <w:p w:rsidR="0086344A" w:rsidRDefault="0086344A">
      <w:pPr>
        <w:rPr>
          <w:rFonts w:hAnsi="Angsana New"/>
          <w:b/>
          <w:bCs/>
          <w:cs/>
        </w:rPr>
      </w:pPr>
    </w:p>
    <w:p w:rsidR="00582F1F" w:rsidRDefault="00582F1F">
      <w:pPr>
        <w:rPr>
          <w:rFonts w:hAnsi="Angsana New"/>
          <w:b/>
          <w:bCs/>
          <w:cs/>
        </w:rPr>
      </w:pPr>
    </w:p>
    <w:p w:rsidR="0086344A" w:rsidRPr="00D34226" w:rsidRDefault="00357117" w:rsidP="00D34226">
      <w:pPr>
        <w:rPr>
          <w:rFonts w:hAnsi="Angsana New"/>
          <w:b/>
          <w:bCs/>
          <w:lang w:val="en-US"/>
        </w:rPr>
      </w:pPr>
      <w:r>
        <w:rPr>
          <w:rFonts w:hAnsi="Angsana New"/>
          <w:b/>
          <w:bCs/>
          <w:cs/>
        </w:rPr>
        <w:t xml:space="preserve"> </w:t>
      </w:r>
      <w:r w:rsidR="0086344A">
        <w:rPr>
          <w:rFonts w:hAnsi="Angsana New"/>
          <w:b/>
          <w:bCs/>
          <w:cs/>
        </w:rPr>
        <w:t>รายละเอียดค่าใช้จ่าย</w:t>
      </w:r>
      <w:r w:rsidR="00D63FEB">
        <w:rPr>
          <w:rFonts w:hAnsi="Angsana New"/>
          <w:cs/>
        </w:rPr>
        <w:t xml:space="preserve"> </w:t>
      </w:r>
      <w:r w:rsidR="00D63FEB">
        <w:rPr>
          <w:rFonts w:hAnsi="Angsana New"/>
          <w:lang w:val="en-US"/>
        </w:rPr>
        <w:t xml:space="preserve">: </w:t>
      </w:r>
      <w:r w:rsidR="00D63FEB">
        <w:rPr>
          <w:rFonts w:hAnsi="Angsana New" w:hint="cs"/>
          <w:cs/>
        </w:rPr>
        <w:t xml:space="preserve"> ศูนย์</w:t>
      </w:r>
      <w:r w:rsidR="00AF56D4">
        <w:rPr>
          <w:rFonts w:hAnsi="Angsana New" w:hint="cs"/>
          <w:cs/>
          <w:lang w:val="en-US"/>
        </w:rPr>
        <w:t>เทพารักษ์</w:t>
      </w:r>
      <w:r w:rsidR="000E708E">
        <w:rPr>
          <w:rFonts w:hAnsi="Angsana New" w:hint="cs"/>
          <w:cs/>
          <w:lang w:val="en-US"/>
        </w:rPr>
        <w:t>-</w:t>
      </w:r>
    </w:p>
    <w:sectPr w:rsidR="0086344A" w:rsidRPr="00D34226" w:rsidSect="00D64558">
      <w:pgSz w:w="11907" w:h="16840" w:code="9"/>
      <w:pgMar w:top="425" w:right="851" w:bottom="244" w:left="1134" w:header="289" w:footer="289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76D"/>
    <w:multiLevelType w:val="hybridMultilevel"/>
    <w:tmpl w:val="C56A2AD8"/>
    <w:lvl w:ilvl="0" w:tplc="13482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3EB6"/>
    <w:multiLevelType w:val="hybridMultilevel"/>
    <w:tmpl w:val="E706722C"/>
    <w:lvl w:ilvl="0" w:tplc="21F06966">
      <w:start w:val="1"/>
      <w:numFmt w:val="decimal"/>
      <w:lvlText w:val="%1."/>
      <w:lvlJc w:val="left"/>
      <w:pPr>
        <w:ind w:left="94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0FB158C"/>
    <w:multiLevelType w:val="hybridMultilevel"/>
    <w:tmpl w:val="7C8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95130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4A"/>
    <w:rsid w:val="000018FC"/>
    <w:rsid w:val="00005757"/>
    <w:rsid w:val="000066F9"/>
    <w:rsid w:val="00007C60"/>
    <w:rsid w:val="00010379"/>
    <w:rsid w:val="0001332A"/>
    <w:rsid w:val="000141F7"/>
    <w:rsid w:val="000206BC"/>
    <w:rsid w:val="00021AB2"/>
    <w:rsid w:val="00026BA5"/>
    <w:rsid w:val="000306F2"/>
    <w:rsid w:val="00033961"/>
    <w:rsid w:val="00042FDB"/>
    <w:rsid w:val="00043446"/>
    <w:rsid w:val="00044E3A"/>
    <w:rsid w:val="000512AB"/>
    <w:rsid w:val="00055FA7"/>
    <w:rsid w:val="00071ECF"/>
    <w:rsid w:val="00075A1C"/>
    <w:rsid w:val="00082FC3"/>
    <w:rsid w:val="0008432B"/>
    <w:rsid w:val="000847C0"/>
    <w:rsid w:val="00084DAD"/>
    <w:rsid w:val="00091C2C"/>
    <w:rsid w:val="000927C5"/>
    <w:rsid w:val="00093013"/>
    <w:rsid w:val="000B531E"/>
    <w:rsid w:val="000C2FF0"/>
    <w:rsid w:val="000C7020"/>
    <w:rsid w:val="000D032D"/>
    <w:rsid w:val="000D15A1"/>
    <w:rsid w:val="000D1E09"/>
    <w:rsid w:val="000D3558"/>
    <w:rsid w:val="000D5D2D"/>
    <w:rsid w:val="000E65F0"/>
    <w:rsid w:val="000E708E"/>
    <w:rsid w:val="000F0B4A"/>
    <w:rsid w:val="000F0DE5"/>
    <w:rsid w:val="000F1215"/>
    <w:rsid w:val="000F3C98"/>
    <w:rsid w:val="00101549"/>
    <w:rsid w:val="00105302"/>
    <w:rsid w:val="001073E5"/>
    <w:rsid w:val="00110BDE"/>
    <w:rsid w:val="00111ABE"/>
    <w:rsid w:val="00114EE0"/>
    <w:rsid w:val="00115909"/>
    <w:rsid w:val="00127A9B"/>
    <w:rsid w:val="00132F33"/>
    <w:rsid w:val="001349B0"/>
    <w:rsid w:val="00134C6A"/>
    <w:rsid w:val="00137CD7"/>
    <w:rsid w:val="00143A0C"/>
    <w:rsid w:val="00145263"/>
    <w:rsid w:val="0015376F"/>
    <w:rsid w:val="001540D8"/>
    <w:rsid w:val="001542CE"/>
    <w:rsid w:val="00157D8F"/>
    <w:rsid w:val="00161C86"/>
    <w:rsid w:val="001646B2"/>
    <w:rsid w:val="0016790F"/>
    <w:rsid w:val="0017124C"/>
    <w:rsid w:val="00176343"/>
    <w:rsid w:val="00182CE4"/>
    <w:rsid w:val="001902D1"/>
    <w:rsid w:val="00191582"/>
    <w:rsid w:val="00192123"/>
    <w:rsid w:val="001926C1"/>
    <w:rsid w:val="00194F50"/>
    <w:rsid w:val="001A77F7"/>
    <w:rsid w:val="001B5DB4"/>
    <w:rsid w:val="001B66BE"/>
    <w:rsid w:val="001B69B4"/>
    <w:rsid w:val="001C74DD"/>
    <w:rsid w:val="001D3275"/>
    <w:rsid w:val="001F6F17"/>
    <w:rsid w:val="00203948"/>
    <w:rsid w:val="00205195"/>
    <w:rsid w:val="002114F1"/>
    <w:rsid w:val="00215482"/>
    <w:rsid w:val="00215F2B"/>
    <w:rsid w:val="002167EE"/>
    <w:rsid w:val="00222391"/>
    <w:rsid w:val="00233C12"/>
    <w:rsid w:val="002354F7"/>
    <w:rsid w:val="0024756A"/>
    <w:rsid w:val="00250453"/>
    <w:rsid w:val="0025121A"/>
    <w:rsid w:val="00253C4D"/>
    <w:rsid w:val="002638CB"/>
    <w:rsid w:val="002721CD"/>
    <w:rsid w:val="00272FD1"/>
    <w:rsid w:val="002803AA"/>
    <w:rsid w:val="00287370"/>
    <w:rsid w:val="00293301"/>
    <w:rsid w:val="002938FE"/>
    <w:rsid w:val="002A4083"/>
    <w:rsid w:val="002A4415"/>
    <w:rsid w:val="002A524D"/>
    <w:rsid w:val="002A7365"/>
    <w:rsid w:val="002B1C6E"/>
    <w:rsid w:val="002C2D25"/>
    <w:rsid w:val="002C5DF5"/>
    <w:rsid w:val="002C601E"/>
    <w:rsid w:val="002D0B71"/>
    <w:rsid w:val="002E5355"/>
    <w:rsid w:val="002F1554"/>
    <w:rsid w:val="002F2768"/>
    <w:rsid w:val="002F410C"/>
    <w:rsid w:val="002F71AD"/>
    <w:rsid w:val="00303F36"/>
    <w:rsid w:val="00307C75"/>
    <w:rsid w:val="003118ED"/>
    <w:rsid w:val="00311B05"/>
    <w:rsid w:val="00311DDC"/>
    <w:rsid w:val="0031428E"/>
    <w:rsid w:val="00320896"/>
    <w:rsid w:val="00320E8C"/>
    <w:rsid w:val="00331F29"/>
    <w:rsid w:val="00340364"/>
    <w:rsid w:val="00342D3C"/>
    <w:rsid w:val="00354A6E"/>
    <w:rsid w:val="00357117"/>
    <w:rsid w:val="00360BC4"/>
    <w:rsid w:val="00364A22"/>
    <w:rsid w:val="003754AD"/>
    <w:rsid w:val="0038626B"/>
    <w:rsid w:val="00387D93"/>
    <w:rsid w:val="00393A0A"/>
    <w:rsid w:val="00394C48"/>
    <w:rsid w:val="003A446A"/>
    <w:rsid w:val="003A5BB2"/>
    <w:rsid w:val="003B6128"/>
    <w:rsid w:val="003C38D3"/>
    <w:rsid w:val="003C3E22"/>
    <w:rsid w:val="003C7D83"/>
    <w:rsid w:val="003D2FED"/>
    <w:rsid w:val="003E012B"/>
    <w:rsid w:val="003E47E6"/>
    <w:rsid w:val="003F007E"/>
    <w:rsid w:val="003F3A31"/>
    <w:rsid w:val="003F499E"/>
    <w:rsid w:val="004007C2"/>
    <w:rsid w:val="00400828"/>
    <w:rsid w:val="004028AD"/>
    <w:rsid w:val="00402E01"/>
    <w:rsid w:val="00403036"/>
    <w:rsid w:val="00403069"/>
    <w:rsid w:val="0040526A"/>
    <w:rsid w:val="0040585E"/>
    <w:rsid w:val="00410D2D"/>
    <w:rsid w:val="004159D6"/>
    <w:rsid w:val="0042040F"/>
    <w:rsid w:val="00421004"/>
    <w:rsid w:val="00422192"/>
    <w:rsid w:val="00425A97"/>
    <w:rsid w:val="004314B7"/>
    <w:rsid w:val="00434E47"/>
    <w:rsid w:val="00437CB2"/>
    <w:rsid w:val="00450D1B"/>
    <w:rsid w:val="00451340"/>
    <w:rsid w:val="00454FD8"/>
    <w:rsid w:val="004662CA"/>
    <w:rsid w:val="00470562"/>
    <w:rsid w:val="00470E91"/>
    <w:rsid w:val="00472112"/>
    <w:rsid w:val="00480301"/>
    <w:rsid w:val="004858D3"/>
    <w:rsid w:val="00486E3E"/>
    <w:rsid w:val="00487A43"/>
    <w:rsid w:val="004904A4"/>
    <w:rsid w:val="00491AD6"/>
    <w:rsid w:val="00491F63"/>
    <w:rsid w:val="00494257"/>
    <w:rsid w:val="00495061"/>
    <w:rsid w:val="004A5D80"/>
    <w:rsid w:val="004A7597"/>
    <w:rsid w:val="004A7BED"/>
    <w:rsid w:val="004A7D07"/>
    <w:rsid w:val="004B1B3A"/>
    <w:rsid w:val="004B3E49"/>
    <w:rsid w:val="004B5288"/>
    <w:rsid w:val="004C3BE1"/>
    <w:rsid w:val="004D17AE"/>
    <w:rsid w:val="004E4077"/>
    <w:rsid w:val="004F6E8F"/>
    <w:rsid w:val="00500161"/>
    <w:rsid w:val="00500240"/>
    <w:rsid w:val="00502FEC"/>
    <w:rsid w:val="00517FB5"/>
    <w:rsid w:val="0052272C"/>
    <w:rsid w:val="005248C2"/>
    <w:rsid w:val="005260BE"/>
    <w:rsid w:val="00530F32"/>
    <w:rsid w:val="005331AF"/>
    <w:rsid w:val="00533535"/>
    <w:rsid w:val="00534ADC"/>
    <w:rsid w:val="0054219C"/>
    <w:rsid w:val="00545DCD"/>
    <w:rsid w:val="0055092F"/>
    <w:rsid w:val="00555BBC"/>
    <w:rsid w:val="00557169"/>
    <w:rsid w:val="0056558A"/>
    <w:rsid w:val="00572833"/>
    <w:rsid w:val="00576AA7"/>
    <w:rsid w:val="00582F1F"/>
    <w:rsid w:val="00591DD0"/>
    <w:rsid w:val="005939A2"/>
    <w:rsid w:val="00596425"/>
    <w:rsid w:val="005972C7"/>
    <w:rsid w:val="005A5F52"/>
    <w:rsid w:val="005B0A6E"/>
    <w:rsid w:val="005B2E1D"/>
    <w:rsid w:val="005C1921"/>
    <w:rsid w:val="005C1D9B"/>
    <w:rsid w:val="005C1F1C"/>
    <w:rsid w:val="005C2EEB"/>
    <w:rsid w:val="005C3D48"/>
    <w:rsid w:val="005C6A52"/>
    <w:rsid w:val="005C6AE9"/>
    <w:rsid w:val="005D0673"/>
    <w:rsid w:val="005E398B"/>
    <w:rsid w:val="005E41BD"/>
    <w:rsid w:val="005E45D6"/>
    <w:rsid w:val="005E6385"/>
    <w:rsid w:val="005F4E3B"/>
    <w:rsid w:val="005F63DB"/>
    <w:rsid w:val="005F69E7"/>
    <w:rsid w:val="006028E9"/>
    <w:rsid w:val="0060774F"/>
    <w:rsid w:val="00620E7D"/>
    <w:rsid w:val="0062508F"/>
    <w:rsid w:val="00630C4B"/>
    <w:rsid w:val="00635964"/>
    <w:rsid w:val="00636A2D"/>
    <w:rsid w:val="00645A0D"/>
    <w:rsid w:val="00647BAE"/>
    <w:rsid w:val="00657423"/>
    <w:rsid w:val="00661446"/>
    <w:rsid w:val="00662DF8"/>
    <w:rsid w:val="00666178"/>
    <w:rsid w:val="006722EB"/>
    <w:rsid w:val="006742DA"/>
    <w:rsid w:val="00675D86"/>
    <w:rsid w:val="00675FDE"/>
    <w:rsid w:val="00682C37"/>
    <w:rsid w:val="0068495C"/>
    <w:rsid w:val="006920F4"/>
    <w:rsid w:val="006A191D"/>
    <w:rsid w:val="006A6F17"/>
    <w:rsid w:val="006B18C0"/>
    <w:rsid w:val="006B6A9E"/>
    <w:rsid w:val="006E1A73"/>
    <w:rsid w:val="006E3D25"/>
    <w:rsid w:val="006E491C"/>
    <w:rsid w:val="006F17DA"/>
    <w:rsid w:val="006F3879"/>
    <w:rsid w:val="006F5AD2"/>
    <w:rsid w:val="006F7D91"/>
    <w:rsid w:val="00700941"/>
    <w:rsid w:val="0070131C"/>
    <w:rsid w:val="007033C7"/>
    <w:rsid w:val="00714142"/>
    <w:rsid w:val="007155C3"/>
    <w:rsid w:val="0072117B"/>
    <w:rsid w:val="007224D7"/>
    <w:rsid w:val="00723B5C"/>
    <w:rsid w:val="0072589F"/>
    <w:rsid w:val="00732F35"/>
    <w:rsid w:val="007361B7"/>
    <w:rsid w:val="0073791B"/>
    <w:rsid w:val="007479A7"/>
    <w:rsid w:val="007534C9"/>
    <w:rsid w:val="00754A38"/>
    <w:rsid w:val="007606ED"/>
    <w:rsid w:val="00766550"/>
    <w:rsid w:val="00766AA1"/>
    <w:rsid w:val="00770B66"/>
    <w:rsid w:val="00771C12"/>
    <w:rsid w:val="0078096B"/>
    <w:rsid w:val="007871C0"/>
    <w:rsid w:val="00791FFF"/>
    <w:rsid w:val="007A1CB9"/>
    <w:rsid w:val="007A3E95"/>
    <w:rsid w:val="007A47A6"/>
    <w:rsid w:val="007A4809"/>
    <w:rsid w:val="007A7587"/>
    <w:rsid w:val="007A7F1C"/>
    <w:rsid w:val="007B160E"/>
    <w:rsid w:val="007C54A7"/>
    <w:rsid w:val="007C6F4B"/>
    <w:rsid w:val="007C71C0"/>
    <w:rsid w:val="007D1265"/>
    <w:rsid w:val="007D4D58"/>
    <w:rsid w:val="007D5123"/>
    <w:rsid w:val="007D56D6"/>
    <w:rsid w:val="007E184D"/>
    <w:rsid w:val="007F1A33"/>
    <w:rsid w:val="007F390E"/>
    <w:rsid w:val="0080116E"/>
    <w:rsid w:val="0080530D"/>
    <w:rsid w:val="008119D8"/>
    <w:rsid w:val="00814953"/>
    <w:rsid w:val="00814B28"/>
    <w:rsid w:val="00816351"/>
    <w:rsid w:val="00820448"/>
    <w:rsid w:val="00827FB1"/>
    <w:rsid w:val="0083429C"/>
    <w:rsid w:val="00840BDE"/>
    <w:rsid w:val="00840D8F"/>
    <w:rsid w:val="008424EA"/>
    <w:rsid w:val="008533B1"/>
    <w:rsid w:val="008563F7"/>
    <w:rsid w:val="0086344A"/>
    <w:rsid w:val="0086581B"/>
    <w:rsid w:val="00867054"/>
    <w:rsid w:val="00867C70"/>
    <w:rsid w:val="00874261"/>
    <w:rsid w:val="00884AB3"/>
    <w:rsid w:val="00884D36"/>
    <w:rsid w:val="00890EC6"/>
    <w:rsid w:val="00895FD8"/>
    <w:rsid w:val="0089659E"/>
    <w:rsid w:val="00897D3A"/>
    <w:rsid w:val="008A0A9A"/>
    <w:rsid w:val="008A2618"/>
    <w:rsid w:val="008A40CA"/>
    <w:rsid w:val="008A4CA5"/>
    <w:rsid w:val="008A72F6"/>
    <w:rsid w:val="008B2348"/>
    <w:rsid w:val="008B4B7A"/>
    <w:rsid w:val="008B6D0A"/>
    <w:rsid w:val="008C0203"/>
    <w:rsid w:val="008C0709"/>
    <w:rsid w:val="008C561E"/>
    <w:rsid w:val="008D377B"/>
    <w:rsid w:val="008D5543"/>
    <w:rsid w:val="008D641A"/>
    <w:rsid w:val="008E0434"/>
    <w:rsid w:val="008E12A9"/>
    <w:rsid w:val="008E17C2"/>
    <w:rsid w:val="008E2722"/>
    <w:rsid w:val="008E3D4C"/>
    <w:rsid w:val="008E3F72"/>
    <w:rsid w:val="008F528D"/>
    <w:rsid w:val="008F5FCD"/>
    <w:rsid w:val="008F6E02"/>
    <w:rsid w:val="008F6EBE"/>
    <w:rsid w:val="008F701B"/>
    <w:rsid w:val="008F7E34"/>
    <w:rsid w:val="00910038"/>
    <w:rsid w:val="00921E84"/>
    <w:rsid w:val="009235D2"/>
    <w:rsid w:val="00924FFF"/>
    <w:rsid w:val="0092509F"/>
    <w:rsid w:val="009253FE"/>
    <w:rsid w:val="0093035F"/>
    <w:rsid w:val="00942953"/>
    <w:rsid w:val="00942F6C"/>
    <w:rsid w:val="0094418E"/>
    <w:rsid w:val="00946484"/>
    <w:rsid w:val="00950226"/>
    <w:rsid w:val="00967695"/>
    <w:rsid w:val="00975CA0"/>
    <w:rsid w:val="00977856"/>
    <w:rsid w:val="0098650B"/>
    <w:rsid w:val="009873FC"/>
    <w:rsid w:val="0099278F"/>
    <w:rsid w:val="00997231"/>
    <w:rsid w:val="009A0CCD"/>
    <w:rsid w:val="009A445F"/>
    <w:rsid w:val="009C0326"/>
    <w:rsid w:val="009C556B"/>
    <w:rsid w:val="009C57F1"/>
    <w:rsid w:val="009C6380"/>
    <w:rsid w:val="009D462D"/>
    <w:rsid w:val="009D5755"/>
    <w:rsid w:val="009E3AB4"/>
    <w:rsid w:val="009E733F"/>
    <w:rsid w:val="009F6B0D"/>
    <w:rsid w:val="00A014A0"/>
    <w:rsid w:val="00A100B0"/>
    <w:rsid w:val="00A17616"/>
    <w:rsid w:val="00A17E5A"/>
    <w:rsid w:val="00A2015F"/>
    <w:rsid w:val="00A23D53"/>
    <w:rsid w:val="00A24DF3"/>
    <w:rsid w:val="00A30FD8"/>
    <w:rsid w:val="00A313DD"/>
    <w:rsid w:val="00A36CC1"/>
    <w:rsid w:val="00A47713"/>
    <w:rsid w:val="00A47C24"/>
    <w:rsid w:val="00A54004"/>
    <w:rsid w:val="00A565EC"/>
    <w:rsid w:val="00A60202"/>
    <w:rsid w:val="00A662E9"/>
    <w:rsid w:val="00A762D7"/>
    <w:rsid w:val="00A765EB"/>
    <w:rsid w:val="00A823EC"/>
    <w:rsid w:val="00A848AF"/>
    <w:rsid w:val="00A90316"/>
    <w:rsid w:val="00A91AD3"/>
    <w:rsid w:val="00A92310"/>
    <w:rsid w:val="00A96105"/>
    <w:rsid w:val="00AA0501"/>
    <w:rsid w:val="00AA0978"/>
    <w:rsid w:val="00AA2EA8"/>
    <w:rsid w:val="00AA3524"/>
    <w:rsid w:val="00AA5D79"/>
    <w:rsid w:val="00AA6499"/>
    <w:rsid w:val="00AC2A05"/>
    <w:rsid w:val="00AC2B18"/>
    <w:rsid w:val="00AC40B1"/>
    <w:rsid w:val="00AD08D7"/>
    <w:rsid w:val="00AE42D4"/>
    <w:rsid w:val="00AE6FAF"/>
    <w:rsid w:val="00AE7C89"/>
    <w:rsid w:val="00AF56D4"/>
    <w:rsid w:val="00AF7020"/>
    <w:rsid w:val="00B00CB6"/>
    <w:rsid w:val="00B05113"/>
    <w:rsid w:val="00B07BA3"/>
    <w:rsid w:val="00B25BEB"/>
    <w:rsid w:val="00B357AA"/>
    <w:rsid w:val="00B40675"/>
    <w:rsid w:val="00B454AA"/>
    <w:rsid w:val="00B457D2"/>
    <w:rsid w:val="00B51C87"/>
    <w:rsid w:val="00B52010"/>
    <w:rsid w:val="00B57CAC"/>
    <w:rsid w:val="00B64230"/>
    <w:rsid w:val="00B72106"/>
    <w:rsid w:val="00B72527"/>
    <w:rsid w:val="00B74AAB"/>
    <w:rsid w:val="00B7568F"/>
    <w:rsid w:val="00B758B5"/>
    <w:rsid w:val="00B81308"/>
    <w:rsid w:val="00B82784"/>
    <w:rsid w:val="00B8664C"/>
    <w:rsid w:val="00B95166"/>
    <w:rsid w:val="00BA1B19"/>
    <w:rsid w:val="00BB0FB4"/>
    <w:rsid w:val="00BC390B"/>
    <w:rsid w:val="00BC4F5F"/>
    <w:rsid w:val="00BD19B4"/>
    <w:rsid w:val="00BE74CB"/>
    <w:rsid w:val="00C025E2"/>
    <w:rsid w:val="00C0448F"/>
    <w:rsid w:val="00C124EE"/>
    <w:rsid w:val="00C1283A"/>
    <w:rsid w:val="00C155CA"/>
    <w:rsid w:val="00C15B86"/>
    <w:rsid w:val="00C166CF"/>
    <w:rsid w:val="00C16A50"/>
    <w:rsid w:val="00C20CFA"/>
    <w:rsid w:val="00C247EE"/>
    <w:rsid w:val="00C26603"/>
    <w:rsid w:val="00C268A6"/>
    <w:rsid w:val="00C26D05"/>
    <w:rsid w:val="00C31AF6"/>
    <w:rsid w:val="00C41AF7"/>
    <w:rsid w:val="00C42706"/>
    <w:rsid w:val="00C47FF4"/>
    <w:rsid w:val="00C5205E"/>
    <w:rsid w:val="00C52134"/>
    <w:rsid w:val="00C6099A"/>
    <w:rsid w:val="00C657F9"/>
    <w:rsid w:val="00C65EA8"/>
    <w:rsid w:val="00C6736C"/>
    <w:rsid w:val="00C70FAA"/>
    <w:rsid w:val="00C72B6F"/>
    <w:rsid w:val="00C86E3E"/>
    <w:rsid w:val="00C9077A"/>
    <w:rsid w:val="00C9144F"/>
    <w:rsid w:val="00C93C8F"/>
    <w:rsid w:val="00C97509"/>
    <w:rsid w:val="00CA399A"/>
    <w:rsid w:val="00CB173C"/>
    <w:rsid w:val="00CC0137"/>
    <w:rsid w:val="00CC1A10"/>
    <w:rsid w:val="00CC1C5A"/>
    <w:rsid w:val="00CC3E7B"/>
    <w:rsid w:val="00CC6B52"/>
    <w:rsid w:val="00CC7CBD"/>
    <w:rsid w:val="00CE1A91"/>
    <w:rsid w:val="00CE3F26"/>
    <w:rsid w:val="00CE4CE8"/>
    <w:rsid w:val="00D00631"/>
    <w:rsid w:val="00D00B50"/>
    <w:rsid w:val="00D03975"/>
    <w:rsid w:val="00D060D6"/>
    <w:rsid w:val="00D11ADD"/>
    <w:rsid w:val="00D146B8"/>
    <w:rsid w:val="00D14C78"/>
    <w:rsid w:val="00D14D0F"/>
    <w:rsid w:val="00D31164"/>
    <w:rsid w:val="00D34226"/>
    <w:rsid w:val="00D372FF"/>
    <w:rsid w:val="00D41845"/>
    <w:rsid w:val="00D5125F"/>
    <w:rsid w:val="00D5608C"/>
    <w:rsid w:val="00D5678D"/>
    <w:rsid w:val="00D63FEB"/>
    <w:rsid w:val="00D64558"/>
    <w:rsid w:val="00D66A08"/>
    <w:rsid w:val="00D7154E"/>
    <w:rsid w:val="00D778E0"/>
    <w:rsid w:val="00D82846"/>
    <w:rsid w:val="00D92CAA"/>
    <w:rsid w:val="00DA2E06"/>
    <w:rsid w:val="00DA78B6"/>
    <w:rsid w:val="00DA7CE8"/>
    <w:rsid w:val="00DB182E"/>
    <w:rsid w:val="00DB6B32"/>
    <w:rsid w:val="00DC0032"/>
    <w:rsid w:val="00DC0147"/>
    <w:rsid w:val="00DC573B"/>
    <w:rsid w:val="00DC6FC8"/>
    <w:rsid w:val="00DD6BB9"/>
    <w:rsid w:val="00DF2B50"/>
    <w:rsid w:val="00E06AA2"/>
    <w:rsid w:val="00E15AE5"/>
    <w:rsid w:val="00E2261C"/>
    <w:rsid w:val="00E31ED6"/>
    <w:rsid w:val="00E4175A"/>
    <w:rsid w:val="00E42826"/>
    <w:rsid w:val="00E54E83"/>
    <w:rsid w:val="00E5701B"/>
    <w:rsid w:val="00E63F12"/>
    <w:rsid w:val="00E7362D"/>
    <w:rsid w:val="00E74B3D"/>
    <w:rsid w:val="00E87AC3"/>
    <w:rsid w:val="00EA48FD"/>
    <w:rsid w:val="00EA551E"/>
    <w:rsid w:val="00EA6403"/>
    <w:rsid w:val="00EA77B7"/>
    <w:rsid w:val="00EB2161"/>
    <w:rsid w:val="00EB4B69"/>
    <w:rsid w:val="00EB72BA"/>
    <w:rsid w:val="00EB79A1"/>
    <w:rsid w:val="00EC0C1F"/>
    <w:rsid w:val="00EC3705"/>
    <w:rsid w:val="00EC6018"/>
    <w:rsid w:val="00EC7BFB"/>
    <w:rsid w:val="00ED046E"/>
    <w:rsid w:val="00ED0B77"/>
    <w:rsid w:val="00ED1F08"/>
    <w:rsid w:val="00ED5D9C"/>
    <w:rsid w:val="00ED6F6C"/>
    <w:rsid w:val="00EE11BE"/>
    <w:rsid w:val="00EE1460"/>
    <w:rsid w:val="00EE7223"/>
    <w:rsid w:val="00EF1605"/>
    <w:rsid w:val="00EF4F46"/>
    <w:rsid w:val="00EF7A33"/>
    <w:rsid w:val="00F15EBF"/>
    <w:rsid w:val="00F20BA6"/>
    <w:rsid w:val="00F27336"/>
    <w:rsid w:val="00F3134A"/>
    <w:rsid w:val="00F40A21"/>
    <w:rsid w:val="00F43708"/>
    <w:rsid w:val="00F53141"/>
    <w:rsid w:val="00F55302"/>
    <w:rsid w:val="00F77B55"/>
    <w:rsid w:val="00F810CB"/>
    <w:rsid w:val="00F96A05"/>
    <w:rsid w:val="00FA0226"/>
    <w:rsid w:val="00FA7CD5"/>
    <w:rsid w:val="00FB1A10"/>
    <w:rsid w:val="00FB3FCC"/>
    <w:rsid w:val="00FB5B74"/>
    <w:rsid w:val="00FC22F9"/>
    <w:rsid w:val="00FC320F"/>
    <w:rsid w:val="00FC3A79"/>
    <w:rsid w:val="00FC6E09"/>
    <w:rsid w:val="00FC71D1"/>
    <w:rsid w:val="00FE5789"/>
    <w:rsid w:val="00FF27ED"/>
    <w:rsid w:val="00FF6310"/>
    <w:rsid w:val="00FF6CCC"/>
    <w:rsid w:val="00FF7565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58"/>
    <w:rPr>
      <w:rFonts w:ascii="Angsana New"/>
      <w:sz w:val="26"/>
      <w:szCs w:val="26"/>
      <w:lang w:val="th-TH"/>
    </w:rPr>
  </w:style>
  <w:style w:type="paragraph" w:styleId="1">
    <w:name w:val="heading 1"/>
    <w:basedOn w:val="a"/>
    <w:next w:val="a"/>
    <w:qFormat/>
    <w:rsid w:val="00D64558"/>
    <w:pPr>
      <w:keepNext/>
      <w:ind w:right="-990"/>
      <w:outlineLvl w:val="0"/>
    </w:pPr>
    <w:rPr>
      <w:b/>
      <w:bCs/>
      <w:sz w:val="56"/>
      <w:szCs w:val="56"/>
    </w:rPr>
  </w:style>
  <w:style w:type="paragraph" w:styleId="2">
    <w:name w:val="heading 2"/>
    <w:basedOn w:val="a"/>
    <w:next w:val="a"/>
    <w:qFormat/>
    <w:rsid w:val="00D64558"/>
    <w:pPr>
      <w:keepNext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D64558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64558"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rsid w:val="00D645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8"/>
      <w:szCs w:val="28"/>
    </w:rPr>
  </w:style>
  <w:style w:type="paragraph" w:styleId="a4">
    <w:name w:val="Balloon Text"/>
    <w:basedOn w:val="a"/>
    <w:link w:val="a5"/>
    <w:rsid w:val="00A47C24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A47C24"/>
    <w:rPr>
      <w:rFonts w:ascii="Tahoma" w:hAnsi="Tahoma"/>
      <w:sz w:val="16"/>
      <w:lang w:val="th-TH"/>
    </w:rPr>
  </w:style>
  <w:style w:type="character" w:styleId="a6">
    <w:name w:val="Strong"/>
    <w:basedOn w:val="a0"/>
    <w:qFormat/>
    <w:rsid w:val="00997231"/>
    <w:rPr>
      <w:b/>
      <w:bCs/>
    </w:rPr>
  </w:style>
  <w:style w:type="character" w:styleId="a7">
    <w:name w:val="Emphasis"/>
    <w:basedOn w:val="a0"/>
    <w:qFormat/>
    <w:rsid w:val="009972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58"/>
    <w:rPr>
      <w:rFonts w:ascii="Angsana New"/>
      <w:sz w:val="26"/>
      <w:szCs w:val="26"/>
      <w:lang w:val="th-TH"/>
    </w:rPr>
  </w:style>
  <w:style w:type="paragraph" w:styleId="1">
    <w:name w:val="heading 1"/>
    <w:basedOn w:val="a"/>
    <w:next w:val="a"/>
    <w:qFormat/>
    <w:rsid w:val="00D64558"/>
    <w:pPr>
      <w:keepNext/>
      <w:ind w:right="-990"/>
      <w:outlineLvl w:val="0"/>
    </w:pPr>
    <w:rPr>
      <w:b/>
      <w:bCs/>
      <w:sz w:val="56"/>
      <w:szCs w:val="56"/>
    </w:rPr>
  </w:style>
  <w:style w:type="paragraph" w:styleId="2">
    <w:name w:val="heading 2"/>
    <w:basedOn w:val="a"/>
    <w:next w:val="a"/>
    <w:qFormat/>
    <w:rsid w:val="00D64558"/>
    <w:pPr>
      <w:keepNext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D64558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64558"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rsid w:val="00D645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8"/>
      <w:szCs w:val="28"/>
    </w:rPr>
  </w:style>
  <w:style w:type="paragraph" w:styleId="a4">
    <w:name w:val="Balloon Text"/>
    <w:basedOn w:val="a"/>
    <w:link w:val="a5"/>
    <w:rsid w:val="00A47C24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A47C24"/>
    <w:rPr>
      <w:rFonts w:ascii="Tahoma" w:hAnsi="Tahoma"/>
      <w:sz w:val="16"/>
      <w:lang w:val="th-TH"/>
    </w:rPr>
  </w:style>
  <w:style w:type="character" w:styleId="a6">
    <w:name w:val="Strong"/>
    <w:basedOn w:val="a0"/>
    <w:qFormat/>
    <w:rsid w:val="00997231"/>
    <w:rPr>
      <w:b/>
      <w:bCs/>
    </w:rPr>
  </w:style>
  <w:style w:type="character" w:styleId="a7">
    <w:name w:val="Emphasis"/>
    <w:basedOn w:val="a0"/>
    <w:qFormat/>
    <w:rsid w:val="00997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REPORT49\&#3615;&#3629;&#3619;&#3660;&#3617;&#3651;&#3627;&#3617;&#3656;\&#3612;&#3641;&#3657;&#3610;&#3634;&#3604;&#3648;&#3592;&#3655;&#36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182CC-3F09-4AC5-AEBD-A18C08CC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ผู้บาดเจ็บ.dot</Template>
  <TotalTime>203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บริษัท  เซ็นเตอร์เคลม แอนด์ ลอว์ จำกัด</vt:lpstr>
      <vt:lpstr>บริษัท  เซ็นเตอร์เคลม แอนด์ ลอว์ จำกัด</vt:lpstr>
    </vt:vector>
  </TitlesOfParts>
  <Company>Microsoft Corporation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บริษัท  เซ็นเตอร์เคลม แอนด์ ลอว์ จำกัด</dc:title>
  <dc:creator>a</dc:creator>
  <cp:lastModifiedBy>Atom</cp:lastModifiedBy>
  <cp:revision>49</cp:revision>
  <cp:lastPrinted>2013-01-07T02:37:00Z</cp:lastPrinted>
  <dcterms:created xsi:type="dcterms:W3CDTF">2013-12-18T08:38:00Z</dcterms:created>
  <dcterms:modified xsi:type="dcterms:W3CDTF">2014-11-29T18:42:00Z</dcterms:modified>
</cp:coreProperties>
</file>